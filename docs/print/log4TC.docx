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BD467" w14:textId="3A24AC8E" w:rsidR="00BC48DA" w:rsidRDefault="00CB40C2">
      <w:r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29566" behindDoc="0" locked="0" layoutInCell="1" allowOverlap="1" wp14:anchorId="4913BA3A" wp14:editId="7CFB1514">
                <wp:simplePos x="0" y="0"/>
                <wp:positionH relativeFrom="column">
                  <wp:posOffset>1083</wp:posOffset>
                </wp:positionH>
                <wp:positionV relativeFrom="page">
                  <wp:posOffset>229682</wp:posOffset>
                </wp:positionV>
                <wp:extent cx="1771650" cy="10197077"/>
                <wp:effectExtent l="0" t="0" r="0" b="0"/>
                <wp:wrapNone/>
                <wp:docPr id="1" name="Rechtec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10197077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1444D" id="Rechteck 4" o:spid="_x0000_s1026" style="position:absolute;margin-left:.1pt;margin-top:18.1pt;width:139.5pt;height:802.9pt;z-index:25162956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 w:rsidR="00690CB0"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0" distB="0" distL="114300" distR="114300" simplePos="0" relativeHeight="251630591" behindDoc="0" locked="0" layoutInCell="1" allowOverlap="1" wp14:anchorId="56958C1B" wp14:editId="4CBB9F70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334000" cy="1480820"/>
                <wp:effectExtent l="0" t="0" r="0" b="5080"/>
                <wp:wrapNone/>
                <wp:docPr id="20" name="Freihand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379AC" id="Freihandform 24" o:spid="_x0000_s1026" style="position:absolute;margin-left:139.5pt;margin-top:18pt;width:420pt;height:116.6pt;z-index:2516305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334000,1252539;5334000,0;0,0" o:connectangles="0,0,0,0,0"/>
                <w10:wrap anchory="page"/>
              </v:shape>
            </w:pict>
          </mc:Fallback>
        </mc:AlternateContent>
      </w:r>
    </w:p>
    <w:p w14:paraId="04205C2C" w14:textId="77777777" w:rsidR="00BC48DA" w:rsidRDefault="00A82D9B">
      <w:r>
        <w:rPr>
          <w:noProof/>
        </w:rPr>
        <w:drawing>
          <wp:anchor distT="0" distB="0" distL="114300" distR="114300" simplePos="0" relativeHeight="251726848" behindDoc="0" locked="0" layoutInCell="1" allowOverlap="1" wp14:anchorId="019BA43B" wp14:editId="4AF8183E">
            <wp:simplePos x="0" y="0"/>
            <wp:positionH relativeFrom="column">
              <wp:posOffset>2137410</wp:posOffset>
            </wp:positionH>
            <wp:positionV relativeFrom="paragraph">
              <wp:posOffset>3249819</wp:posOffset>
            </wp:positionV>
            <wp:extent cx="1919806" cy="1919806"/>
            <wp:effectExtent l="0" t="152400" r="0" b="633095"/>
            <wp:wrapNone/>
            <wp:docPr id="1561209224" name="Grafik 1561209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806" cy="19198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4">
                          <a:satMod val="175000"/>
                          <a:alpha val="40000"/>
                        </a:schemeClr>
                      </a:glow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2AC6CDD4" wp14:editId="27D31203">
            <wp:simplePos x="0" y="0"/>
            <wp:positionH relativeFrom="column">
              <wp:posOffset>304430</wp:posOffset>
            </wp:positionH>
            <wp:positionV relativeFrom="paragraph">
              <wp:posOffset>447999</wp:posOffset>
            </wp:positionV>
            <wp:extent cx="1087756" cy="630096"/>
            <wp:effectExtent l="0" t="0" r="0" b="0"/>
            <wp:wrapNone/>
            <wp:docPr id="1561209223" name="Grafik 1561209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507" cy="6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F0F">
        <w:rPr>
          <w:noProof/>
          <w:lang w:bidi="de-DE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4084ABA" wp14:editId="6D278574">
                <wp:simplePos x="0" y="0"/>
                <wp:positionH relativeFrom="column">
                  <wp:posOffset>0</wp:posOffset>
                </wp:positionH>
                <wp:positionV relativeFrom="paragraph">
                  <wp:posOffset>9453245</wp:posOffset>
                </wp:positionV>
                <wp:extent cx="7099935" cy="614045"/>
                <wp:effectExtent l="0" t="0" r="5715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935" cy="614045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C7971" w14:textId="77777777" w:rsidR="009229B2" w:rsidRPr="00B909A6" w:rsidRDefault="00B909A6" w:rsidP="009229B2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>Web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 w:rsidR="00421E75" w:rsidRPr="00B909A6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 w:rsidR="00421E75" w:rsidRPr="00B909A6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 w:rsidR="00421E75" w:rsidRPr="00B909A6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>GitHub</w:t>
                            </w:r>
                            <w:r w:rsidR="00C11B89" w:rsidRPr="00B909A6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 xml:space="preserve"> (Demo)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</w:p>
                          <w:p w14:paraId="5D7BDEC8" w14:textId="77777777" w:rsidR="009229B2" w:rsidRPr="00B909A6" w:rsidRDefault="009229B2" w:rsidP="009229B2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r w:rsidRPr="00B909A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>mbc-engineering.ch/</w:t>
                            </w:r>
                            <w:proofErr w:type="spellStart"/>
                            <w:r w:rsidRPr="00B909A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>produkt</w:t>
                            </w:r>
                            <w:proofErr w:type="spellEnd"/>
                            <w:r w:rsidRPr="00B909A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>/log4tc</w:t>
                            </w:r>
                            <w:r w:rsidR="00421E75" w:rsidRPr="00B909A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 w:rsidR="00B909A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 w:rsidR="00421E75" w:rsidRPr="00B909A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>github.com/</w:t>
                            </w:r>
                            <w:proofErr w:type="spellStart"/>
                            <w:r w:rsidR="00421E75" w:rsidRPr="00B909A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>mbc</w:t>
                            </w:r>
                            <w:proofErr w:type="spellEnd"/>
                            <w:r w:rsidR="00421E75" w:rsidRPr="00B909A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>-engineering/log4tc</w:t>
                            </w:r>
                          </w:p>
                          <w:p w14:paraId="741E8CDF" w14:textId="77777777" w:rsidR="009550C4" w:rsidRPr="00421E75" w:rsidRDefault="009550C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84AB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744.35pt;width:559.05pt;height:48.3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" fillcolor="#2e3640" stroked="f">
                <v:textbox>
                  <w:txbxContent>
                    <w:p w14:paraId="756C7971" w14:textId="77777777" w:rsidR="009229B2" w:rsidRPr="00B909A6" w:rsidRDefault="00B909A6" w:rsidP="009229B2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>Web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 w:rsidR="00421E75" w:rsidRPr="00B909A6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 w:rsidR="00421E75" w:rsidRPr="00B909A6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 w:rsidR="00421E75" w:rsidRPr="00B909A6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>GitHub</w:t>
                      </w:r>
                      <w:r w:rsidR="00C11B89" w:rsidRPr="00B909A6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 xml:space="preserve"> (Demo)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</w:p>
                    <w:p w14:paraId="5D7BDEC8" w14:textId="77777777" w:rsidR="009229B2" w:rsidRPr="00B909A6" w:rsidRDefault="009229B2" w:rsidP="009229B2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</w:pPr>
                      <w:r w:rsidRPr="00B909A6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>mbc-engineering.ch/</w:t>
                      </w:r>
                      <w:proofErr w:type="spellStart"/>
                      <w:r w:rsidRPr="00B909A6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>produkt</w:t>
                      </w:r>
                      <w:proofErr w:type="spellEnd"/>
                      <w:r w:rsidRPr="00B909A6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>/log4tc</w:t>
                      </w:r>
                      <w:r w:rsidR="00421E75" w:rsidRPr="00B909A6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 w:rsidR="00B909A6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 w:rsidR="00421E75" w:rsidRPr="00B909A6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>github.com/</w:t>
                      </w:r>
                      <w:proofErr w:type="spellStart"/>
                      <w:r w:rsidR="00421E75" w:rsidRPr="00B909A6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>mbc</w:t>
                      </w:r>
                      <w:proofErr w:type="spellEnd"/>
                      <w:r w:rsidR="00421E75" w:rsidRPr="00B909A6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>-engineering/log4tc</w:t>
                      </w:r>
                    </w:p>
                    <w:p w14:paraId="741E8CDF" w14:textId="77777777" w:rsidR="009550C4" w:rsidRPr="00421E75" w:rsidRDefault="009550C4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21E75" w:rsidRPr="00BC48DA">
        <w:rPr>
          <w:noProof/>
          <w:lang w:bidi="de-DE"/>
        </w:rPr>
        <mc:AlternateContent>
          <mc:Choice Requires="wps">
            <w:drawing>
              <wp:anchor distT="36576" distB="36576" distL="36576" distR="36576" simplePos="0" relativeHeight="251721728" behindDoc="0" locked="0" layoutInCell="1" allowOverlap="1" wp14:anchorId="701250EC" wp14:editId="09B76E51">
                <wp:simplePos x="0" y="0"/>
                <wp:positionH relativeFrom="column">
                  <wp:posOffset>5402614</wp:posOffset>
                </wp:positionH>
                <wp:positionV relativeFrom="page">
                  <wp:posOffset>9839110</wp:posOffset>
                </wp:positionV>
                <wp:extent cx="1689480" cy="599560"/>
                <wp:effectExtent l="0" t="0" r="6350" b="0"/>
                <wp:wrapNone/>
                <wp:docPr id="55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480" cy="59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D01B23" w14:textId="77777777" w:rsidR="009229B2" w:rsidRPr="00421E75" w:rsidRDefault="009229B2" w:rsidP="009550C4">
                            <w:pPr>
                              <w:widowControl w:val="0"/>
                              <w:spacing w:line="200" w:lineRule="exact"/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4"/>
                                <w:szCs w:val="14"/>
                                <w:lang w:bidi="de-DE"/>
                              </w:rPr>
                            </w:pPr>
                            <w:proofErr w:type="spellStart"/>
                            <w:r w:rsidRPr="00421E75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4"/>
                                <w:szCs w:val="14"/>
                                <w:lang w:bidi="de-DE"/>
                              </w:rPr>
                              <w:t>mbc</w:t>
                            </w:r>
                            <w:proofErr w:type="spellEnd"/>
                            <w:r w:rsidRPr="00421E75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4"/>
                                <w:szCs w:val="14"/>
                                <w:lang w:bidi="de-DE"/>
                              </w:rPr>
                              <w:t xml:space="preserve"> </w:t>
                            </w:r>
                            <w:proofErr w:type="spellStart"/>
                            <w:r w:rsidRPr="00421E75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4"/>
                                <w:szCs w:val="14"/>
                                <w:lang w:bidi="de-DE"/>
                              </w:rPr>
                              <w:t>engineering</w:t>
                            </w:r>
                            <w:proofErr w:type="spellEnd"/>
                            <w:r w:rsidRPr="00421E75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4"/>
                                <w:szCs w:val="14"/>
                                <w:lang w:bidi="de-DE"/>
                              </w:rPr>
                              <w:t xml:space="preserve"> GmbH</w:t>
                            </w:r>
                          </w:p>
                          <w:p w14:paraId="4CAE0A9F" w14:textId="77777777" w:rsidR="009550C4" w:rsidRPr="00421E75" w:rsidRDefault="009229B2" w:rsidP="009550C4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proofErr w:type="spellStart"/>
                            <w:r w:rsidRPr="00421E75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4"/>
                                <w:szCs w:val="14"/>
                                <w:lang w:bidi="de-DE"/>
                              </w:rPr>
                              <w:t>Täschmattstrasse</w:t>
                            </w:r>
                            <w:proofErr w:type="spellEnd"/>
                            <w:r w:rsidRPr="00421E75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4"/>
                                <w:szCs w:val="14"/>
                                <w:lang w:bidi="de-DE"/>
                              </w:rPr>
                              <w:t xml:space="preserve"> 16</w:t>
                            </w:r>
                          </w:p>
                          <w:p w14:paraId="4BDA47CF" w14:textId="77777777" w:rsidR="009550C4" w:rsidRPr="00421E75" w:rsidRDefault="009229B2" w:rsidP="009550C4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 w:rsidRPr="00421E75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4"/>
                                <w:szCs w:val="14"/>
                                <w:lang w:bidi="de-DE"/>
                              </w:rPr>
                              <w:t>6015</w:t>
                            </w:r>
                            <w:r w:rsidR="009550C4" w:rsidRPr="00421E75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4"/>
                                <w:szCs w:val="14"/>
                                <w:lang w:bidi="de-DE"/>
                              </w:rPr>
                              <w:t xml:space="preserve"> </w:t>
                            </w:r>
                            <w:r w:rsidRPr="00421E75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4"/>
                                <w:szCs w:val="14"/>
                                <w:lang w:bidi="de-DE"/>
                              </w:rPr>
                              <w:t>Luzern</w:t>
                            </w:r>
                          </w:p>
                          <w:p w14:paraId="1001A612" w14:textId="77777777" w:rsidR="009550C4" w:rsidRPr="00421E75" w:rsidRDefault="009229B2" w:rsidP="009550C4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 w:rsidRPr="00421E75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4"/>
                                <w:szCs w:val="14"/>
                                <w:lang w:bidi="de-DE"/>
                              </w:rPr>
                              <w:t>+41 41 790 40 40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250EC" id="Textfeld 26" o:spid="_x0000_s1027" type="#_x0000_t202" style="position:absolute;margin-left:425.4pt;margin-top:774.75pt;width:133.05pt;height:47.2pt;z-index:251721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" filled="f" fillcolor="#fffffe" stroked="f" strokecolor="#212120" insetpen="t">
                <v:textbox inset="2.88pt,2.88pt,2.88pt,2.88pt">
                  <w:txbxContent>
                    <w:p w14:paraId="6AD01B23" w14:textId="77777777" w:rsidR="009229B2" w:rsidRPr="00421E75" w:rsidRDefault="009229B2" w:rsidP="009550C4">
                      <w:pPr>
                        <w:widowControl w:val="0"/>
                        <w:spacing w:line="200" w:lineRule="exact"/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4"/>
                          <w:szCs w:val="14"/>
                          <w:lang w:bidi="de-DE"/>
                        </w:rPr>
                      </w:pPr>
                      <w:proofErr w:type="spellStart"/>
                      <w:r w:rsidRPr="00421E75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4"/>
                          <w:szCs w:val="14"/>
                          <w:lang w:bidi="de-DE"/>
                        </w:rPr>
                        <w:t>mbc</w:t>
                      </w:r>
                      <w:proofErr w:type="spellEnd"/>
                      <w:r w:rsidRPr="00421E75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4"/>
                          <w:szCs w:val="14"/>
                          <w:lang w:bidi="de-DE"/>
                        </w:rPr>
                        <w:t xml:space="preserve"> </w:t>
                      </w:r>
                      <w:proofErr w:type="spellStart"/>
                      <w:r w:rsidRPr="00421E75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4"/>
                          <w:szCs w:val="14"/>
                          <w:lang w:bidi="de-DE"/>
                        </w:rPr>
                        <w:t>engineering</w:t>
                      </w:r>
                      <w:proofErr w:type="spellEnd"/>
                      <w:r w:rsidRPr="00421E75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4"/>
                          <w:szCs w:val="14"/>
                          <w:lang w:bidi="de-DE"/>
                        </w:rPr>
                        <w:t xml:space="preserve"> GmbH</w:t>
                      </w:r>
                    </w:p>
                    <w:p w14:paraId="4CAE0A9F" w14:textId="77777777" w:rsidR="009550C4" w:rsidRPr="00421E75" w:rsidRDefault="009229B2" w:rsidP="009550C4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F" w:themeColor="background1"/>
                          <w:w w:val="90"/>
                          <w:sz w:val="14"/>
                          <w:szCs w:val="14"/>
                          <w:lang w:val="en"/>
                        </w:rPr>
                      </w:pPr>
                      <w:proofErr w:type="spellStart"/>
                      <w:r w:rsidRPr="00421E75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4"/>
                          <w:szCs w:val="14"/>
                          <w:lang w:bidi="de-DE"/>
                        </w:rPr>
                        <w:t>Täschmattstrasse</w:t>
                      </w:r>
                      <w:proofErr w:type="spellEnd"/>
                      <w:r w:rsidRPr="00421E75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4"/>
                          <w:szCs w:val="14"/>
                          <w:lang w:bidi="de-DE"/>
                        </w:rPr>
                        <w:t xml:space="preserve"> 16</w:t>
                      </w:r>
                    </w:p>
                    <w:p w14:paraId="4BDA47CF" w14:textId="77777777" w:rsidR="009550C4" w:rsidRPr="00421E75" w:rsidRDefault="009229B2" w:rsidP="009550C4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F" w:themeColor="background1"/>
                          <w:w w:val="90"/>
                          <w:sz w:val="14"/>
                          <w:szCs w:val="14"/>
                          <w:lang w:val="en"/>
                        </w:rPr>
                      </w:pPr>
                      <w:r w:rsidRPr="00421E75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4"/>
                          <w:szCs w:val="14"/>
                          <w:lang w:bidi="de-DE"/>
                        </w:rPr>
                        <w:t>6015</w:t>
                      </w:r>
                      <w:r w:rsidR="009550C4" w:rsidRPr="00421E75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4"/>
                          <w:szCs w:val="14"/>
                          <w:lang w:bidi="de-DE"/>
                        </w:rPr>
                        <w:t xml:space="preserve"> </w:t>
                      </w:r>
                      <w:r w:rsidRPr="00421E75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4"/>
                          <w:szCs w:val="14"/>
                          <w:lang w:bidi="de-DE"/>
                        </w:rPr>
                        <w:t>Luzern</w:t>
                      </w:r>
                    </w:p>
                    <w:p w14:paraId="1001A612" w14:textId="77777777" w:rsidR="009550C4" w:rsidRPr="00421E75" w:rsidRDefault="009229B2" w:rsidP="009550C4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F" w:themeColor="background1"/>
                          <w:w w:val="90"/>
                          <w:sz w:val="14"/>
                          <w:szCs w:val="14"/>
                          <w:lang w:val="en"/>
                        </w:rPr>
                      </w:pPr>
                      <w:r w:rsidRPr="00421E75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4"/>
                          <w:szCs w:val="14"/>
                          <w:lang w:bidi="de-DE"/>
                        </w:rPr>
                        <w:t>+41 41 790 40 40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9707F"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717632" behindDoc="0" locked="0" layoutInCell="1" allowOverlap="1" wp14:anchorId="5D0FC136" wp14:editId="40741FC4">
                <wp:simplePos x="0" y="0"/>
                <wp:positionH relativeFrom="column">
                  <wp:posOffset>2054757</wp:posOffset>
                </wp:positionH>
                <wp:positionV relativeFrom="page">
                  <wp:posOffset>2574062</wp:posOffset>
                </wp:positionV>
                <wp:extent cx="4978793" cy="716280"/>
                <wp:effectExtent l="0" t="0" r="0" b="7620"/>
                <wp:wrapNone/>
                <wp:docPr id="1561209216" name="Textfeld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793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50F65D" w14:textId="77777777" w:rsidR="009037A9" w:rsidRPr="009037A9" w:rsidRDefault="009037A9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Log4TC </w:t>
                            </w:r>
                            <w:proofErr w:type="spellStart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ist</w:t>
                            </w:r>
                            <w:proofErr w:type="spellEnd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eine</w:t>
                            </w:r>
                            <w:proofErr w:type="spellEnd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Erweiterung</w:t>
                            </w:r>
                            <w:proofErr w:type="spellEnd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für</w:t>
                            </w:r>
                            <w:proofErr w:type="spellEnd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r w:rsidR="00421E75" w:rsidRPr="00B909A6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Beckhoff</w:t>
                            </w:r>
                            <w:r w:rsidR="00421E75" w:rsidRPr="00C11B89">
                              <w:rPr>
                                <w:rFonts w:ascii="Arial" w:eastAsia="Arial" w:hAnsi="Arial" w:cs="Arial"/>
                                <w:color w:val="FF0000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r w:rsidR="00421E75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- </w:t>
                            </w:r>
                            <w:proofErr w:type="spellStart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TwinCAT</w:t>
                            </w:r>
                            <w:proofErr w:type="spellEnd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3 um </w:t>
                            </w:r>
                            <w:proofErr w:type="spellStart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direkt</w:t>
                            </w:r>
                            <w:proofErr w:type="spellEnd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aus</w:t>
                            </w:r>
                            <w:proofErr w:type="spellEnd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der SPS Logmeldungen schreiben zu können. Es besteht aus einer SPS-Bibliothek für die Erzeugung von </w:t>
                            </w:r>
                            <w:proofErr w:type="spellStart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Logmeldungen</w:t>
                            </w:r>
                            <w:proofErr w:type="spellEnd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und </w:t>
                            </w:r>
                            <w:proofErr w:type="spellStart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einem</w:t>
                            </w:r>
                            <w:proofErr w:type="spellEnd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Service </w:t>
                            </w:r>
                            <w:proofErr w:type="spellStart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für</w:t>
                            </w:r>
                            <w:proofErr w:type="spellEnd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die Verteilung der anfallenden Meldungen.</w:t>
                            </w:r>
                          </w:p>
                          <w:p w14:paraId="0008199E" w14:textId="77777777" w:rsidR="009037A9" w:rsidRPr="009037A9" w:rsidRDefault="009037A9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Log4TC bringt die Vorteile von anderen Hochsprachen wie C#, Java, usw. in die SPS-Welt.</w:t>
                            </w:r>
                          </w:p>
                          <w:p w14:paraId="51CB6EFB" w14:textId="77777777" w:rsidR="009037A9" w:rsidRPr="009037A9" w:rsidRDefault="009037A9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FC136" id="Textfeld 16" o:spid="_x0000_s1028" type="#_x0000_t202" style="position:absolute;margin-left:161.8pt;margin-top:202.7pt;width:392.05pt;height:56.4pt;z-index:251717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" filled="f" fillcolor="#fffffe" stroked="f" strokecolor="#212120" insetpen="t">
                <v:textbox inset="2.88pt,2.88pt,2.88pt,2.88pt">
                  <w:txbxContent>
                    <w:p w14:paraId="1F50F65D" w14:textId="77777777" w:rsidR="009037A9" w:rsidRPr="009037A9" w:rsidRDefault="009037A9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Log4TC </w:t>
                      </w:r>
                      <w:proofErr w:type="spellStart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ist</w:t>
                      </w:r>
                      <w:proofErr w:type="spellEnd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eine</w:t>
                      </w:r>
                      <w:proofErr w:type="spellEnd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Erweiterung</w:t>
                      </w:r>
                      <w:proofErr w:type="spellEnd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für</w:t>
                      </w:r>
                      <w:proofErr w:type="spellEnd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r w:rsidR="00421E75" w:rsidRPr="00B909A6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Beckhoff</w:t>
                      </w:r>
                      <w:r w:rsidR="00421E75" w:rsidRPr="00C11B89">
                        <w:rPr>
                          <w:rFonts w:ascii="Arial" w:eastAsia="Arial" w:hAnsi="Arial" w:cs="Arial"/>
                          <w:color w:val="FF0000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r w:rsidR="00421E75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- </w:t>
                      </w:r>
                      <w:proofErr w:type="spellStart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TwinCAT</w:t>
                      </w:r>
                      <w:proofErr w:type="spellEnd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3 um </w:t>
                      </w:r>
                      <w:proofErr w:type="spellStart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direkt</w:t>
                      </w:r>
                      <w:proofErr w:type="spellEnd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aus</w:t>
                      </w:r>
                      <w:proofErr w:type="spellEnd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der SPS Logmeldungen schreiben zu können. Es besteht aus einer SPS-Bibliothek für die Erzeugung von </w:t>
                      </w:r>
                      <w:proofErr w:type="spellStart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Logmeldungen</w:t>
                      </w:r>
                      <w:proofErr w:type="spellEnd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und </w:t>
                      </w:r>
                      <w:proofErr w:type="spellStart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einem</w:t>
                      </w:r>
                      <w:proofErr w:type="spellEnd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Service </w:t>
                      </w:r>
                      <w:proofErr w:type="spellStart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für</w:t>
                      </w:r>
                      <w:proofErr w:type="spellEnd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die Verteilung der anfallenden Meldungen.</w:t>
                      </w:r>
                    </w:p>
                    <w:p w14:paraId="0008199E" w14:textId="77777777" w:rsidR="009037A9" w:rsidRPr="009037A9" w:rsidRDefault="009037A9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Log4TC bringt die Vorteile von anderen Hochsprachen wie C#, Java, usw. in die SPS-Welt.</w:t>
                      </w:r>
                    </w:p>
                    <w:p w14:paraId="51CB6EFB" w14:textId="77777777" w:rsidR="009037A9" w:rsidRPr="009037A9" w:rsidRDefault="009037A9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C62AB"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30B76F1B" wp14:editId="082E3342">
                <wp:simplePos x="0" y="0"/>
                <wp:positionH relativeFrom="column">
                  <wp:posOffset>4716475</wp:posOffset>
                </wp:positionH>
                <wp:positionV relativeFrom="page">
                  <wp:posOffset>6174028</wp:posOffset>
                </wp:positionV>
                <wp:extent cx="2362200" cy="3664915"/>
                <wp:effectExtent l="0" t="0" r="0" b="0"/>
                <wp:wrapNone/>
                <wp:docPr id="27" name="Textfeld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3664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7F82B0" w14:textId="77777777" w:rsidR="005C62AB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Logmeldungen können einfach in bestehende Projekte integriert werden. Mit nur zwei Zeilen SPS-Code kann die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erste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Meldung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abgesetzt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werden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.</w:t>
                            </w:r>
                          </w:p>
                          <w:p w14:paraId="08C588E9" w14:textId="77777777" w:rsidR="005C62AB" w:rsidRPr="005C62AB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Log4TC unterstützt mehrere SPS-Tasks und ermöglicht es tausende von Meldungen pro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Sekunde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zu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verarbeiten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. </w:t>
                            </w:r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Die Log-Verarbeitung kann dezentral über das Netzwerk erfolgen und muss nicht zwingend auf dem SPS-Rechner selbst stattfinden.</w:t>
                            </w:r>
                          </w:p>
                          <w:p w14:paraId="1D220693" w14:textId="77777777" w:rsidR="005C62AB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</w:p>
                          <w:p w14:paraId="3D62E428" w14:textId="77777777" w:rsidR="005C62AB" w:rsidRPr="005C62AB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b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b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Typische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b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b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Anwendungsfälle</w:t>
                            </w:r>
                            <w:proofErr w:type="spellEnd"/>
                          </w:p>
                          <w:p w14:paraId="15D7B990" w14:textId="77777777" w:rsidR="009550C4" w:rsidRPr="009550C4" w:rsidRDefault="005C62AB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line="320" w:lineRule="exact"/>
                            </w:pPr>
                            <w:proofErr w:type="spellStart"/>
                            <w:r w:rsidRPr="009550C4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Fehlertracking</w:t>
                            </w:r>
                            <w:proofErr w:type="spellEnd"/>
                            <w:r w:rsidR="009550C4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/ </w:t>
                            </w:r>
                            <w:proofErr w:type="spellStart"/>
                            <w:r w:rsidR="009550C4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Protokollierung</w:t>
                            </w:r>
                            <w:proofErr w:type="spellEnd"/>
                          </w:p>
                          <w:p w14:paraId="0FF6736D" w14:textId="77777777" w:rsidR="002F0E13" w:rsidRPr="002F0E13" w:rsidRDefault="005C62AB" w:rsidP="002F0E13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line="320" w:lineRule="exact"/>
                            </w:pPr>
                            <w:r w:rsidRPr="009550C4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Debugging </w:t>
                            </w:r>
                            <w:r w:rsidR="009550C4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(</w:t>
                            </w:r>
                            <w:proofErr w:type="spellStart"/>
                            <w:r w:rsidRPr="009550C4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ohne</w:t>
                            </w:r>
                            <w:proofErr w:type="spellEnd"/>
                            <w:r w:rsidRPr="009550C4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Breakpoints und Debug-</w:t>
                            </w:r>
                            <w:proofErr w:type="spellStart"/>
                            <w:r w:rsidRPr="009550C4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Variablen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/>
                            </w:r>
                            <w:r w:rsidR="009550C4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)</w:t>
                            </w:r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/>
                            </w:r>
                          </w:p>
                          <w:p w14:paraId="7CB6D338" w14:textId="77777777" w:rsidR="002F0E13" w:rsidRPr="002F0E13" w:rsidRDefault="005C62AB" w:rsidP="002F0E13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line="320" w:lineRule="exact"/>
                            </w:pPr>
                            <w:proofErr w:type="spellStart"/>
                            <w:r w:rsidRPr="002F0E13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Statistische</w:t>
                            </w:r>
                            <w:proofErr w:type="spellEnd"/>
                            <w:r w:rsidRPr="002F0E13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F0E13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Auswertungen</w:t>
                            </w:r>
                            <w:proofErr w:type="spellEnd"/>
                            <w:r w:rsidR="009550C4" w:rsidRPr="002F0E13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(</w:t>
                            </w:r>
                            <w:proofErr w:type="spellStart"/>
                            <w:r w:rsidRPr="002F0E13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Langzeitanalysen</w:t>
                            </w:r>
                            <w:proofErr w:type="spellEnd"/>
                            <w:r w:rsidR="009550C4" w:rsidRPr="002F0E13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)</w:t>
                            </w:r>
                          </w:p>
                          <w:p w14:paraId="0CD1F525" w14:textId="77777777" w:rsidR="00421E75" w:rsidRDefault="00421E75" w:rsidP="00421E75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</w:p>
                          <w:p w14:paraId="6DB65232" w14:textId="77777777" w:rsidR="00421E75" w:rsidRPr="00421E75" w:rsidRDefault="00421E75" w:rsidP="00421E75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Gerne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entwickeln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wir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auch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Kundenspezifische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Plugins und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helfen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Ihnen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bei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der Integration.</w:t>
                            </w:r>
                          </w:p>
                          <w:p w14:paraId="067C4C7E" w14:textId="77777777" w:rsidR="0089707F" w:rsidRDefault="0089707F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b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76F1B" id="Textfeld 17" o:spid="_x0000_s1029" type="#_x0000_t202" style="position:absolute;margin-left:371.4pt;margin-top:486.15pt;width:186pt;height:288.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14:paraId="7A7F82B0" w14:textId="77777777" w:rsidR="005C62AB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Logmeldungen können einfach in bestehende Projekte integriert werden. Mit nur zwei Zeilen SPS-Code kann die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erste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Meldung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abgesetzt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werden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.</w:t>
                      </w:r>
                    </w:p>
                    <w:p w14:paraId="08C588E9" w14:textId="77777777" w:rsidR="005C62AB" w:rsidRPr="005C62AB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Log4TC unterstützt mehrere SPS-Tasks und ermöglicht es tausende von Meldungen pro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Sekunde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zu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verarbeiten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. </w:t>
                      </w:r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Die Log-Verarbeitung kann dezentral über das Netzwerk erfolgen und muss nicht zwingend auf dem SPS-Rechner selbst stattfinden.</w:t>
                      </w:r>
                    </w:p>
                    <w:p w14:paraId="1D220693" w14:textId="77777777" w:rsidR="005C62AB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</w:p>
                    <w:p w14:paraId="3D62E428" w14:textId="77777777" w:rsidR="005C62AB" w:rsidRPr="005C62AB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b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  <w:proofErr w:type="spellStart"/>
                      <w:r w:rsidRPr="005C62AB">
                        <w:rPr>
                          <w:rFonts w:ascii="Arial" w:eastAsia="Arial" w:hAnsi="Arial" w:cs="Arial"/>
                          <w:b/>
                          <w:color w:val="676767"/>
                          <w:sz w:val="15"/>
                          <w:szCs w:val="15"/>
                          <w:lang w:val="en-US" w:bidi="de-DE"/>
                        </w:rPr>
                        <w:t>Typische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b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b/>
                          <w:color w:val="676767"/>
                          <w:sz w:val="15"/>
                          <w:szCs w:val="15"/>
                          <w:lang w:val="en-US" w:bidi="de-DE"/>
                        </w:rPr>
                        <w:t>Anwendungsfälle</w:t>
                      </w:r>
                      <w:proofErr w:type="spellEnd"/>
                    </w:p>
                    <w:p w14:paraId="15D7B990" w14:textId="77777777" w:rsidR="009550C4" w:rsidRPr="009550C4" w:rsidRDefault="005C62AB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7"/>
                        </w:numPr>
                        <w:spacing w:line="320" w:lineRule="exact"/>
                      </w:pPr>
                      <w:proofErr w:type="spellStart"/>
                      <w:r w:rsidRPr="009550C4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Fehlertracking</w:t>
                      </w:r>
                      <w:proofErr w:type="spellEnd"/>
                      <w:r w:rsidR="009550C4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/ </w:t>
                      </w:r>
                      <w:proofErr w:type="spellStart"/>
                      <w:r w:rsidR="009550C4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Protokollierung</w:t>
                      </w:r>
                      <w:proofErr w:type="spellEnd"/>
                    </w:p>
                    <w:p w14:paraId="0FF6736D" w14:textId="77777777" w:rsidR="002F0E13" w:rsidRPr="002F0E13" w:rsidRDefault="005C62AB" w:rsidP="002F0E13">
                      <w:pPr>
                        <w:pStyle w:val="Listenabsatz"/>
                        <w:widowControl w:val="0"/>
                        <w:numPr>
                          <w:ilvl w:val="0"/>
                          <w:numId w:val="7"/>
                        </w:numPr>
                        <w:spacing w:line="320" w:lineRule="exact"/>
                      </w:pPr>
                      <w:r w:rsidRPr="009550C4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Debugging </w:t>
                      </w:r>
                      <w:r w:rsidR="009550C4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(</w:t>
                      </w:r>
                      <w:proofErr w:type="spellStart"/>
                      <w:r w:rsidRPr="009550C4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ohne</w:t>
                      </w:r>
                      <w:proofErr w:type="spellEnd"/>
                      <w:r w:rsidRPr="009550C4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Breakpoints und Debug-</w:t>
                      </w:r>
                      <w:proofErr w:type="spellStart"/>
                      <w:r w:rsidRPr="009550C4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Variablen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/>
                      </w:r>
                      <w:r w:rsidR="009550C4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)</w:t>
                      </w:r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/>
                      </w:r>
                    </w:p>
                    <w:p w14:paraId="7CB6D338" w14:textId="77777777" w:rsidR="002F0E13" w:rsidRPr="002F0E13" w:rsidRDefault="005C62AB" w:rsidP="002F0E13">
                      <w:pPr>
                        <w:pStyle w:val="Listenabsatz"/>
                        <w:widowControl w:val="0"/>
                        <w:numPr>
                          <w:ilvl w:val="0"/>
                          <w:numId w:val="7"/>
                        </w:numPr>
                        <w:spacing w:line="320" w:lineRule="exact"/>
                      </w:pPr>
                      <w:proofErr w:type="spellStart"/>
                      <w:r w:rsidRPr="002F0E13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Statistische</w:t>
                      </w:r>
                      <w:proofErr w:type="spellEnd"/>
                      <w:r w:rsidRPr="002F0E13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F0E13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Auswertungen</w:t>
                      </w:r>
                      <w:proofErr w:type="spellEnd"/>
                      <w:r w:rsidR="009550C4" w:rsidRPr="002F0E13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(</w:t>
                      </w:r>
                      <w:proofErr w:type="spellStart"/>
                      <w:r w:rsidRPr="002F0E13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Langzeitanalysen</w:t>
                      </w:r>
                      <w:proofErr w:type="spellEnd"/>
                      <w:r w:rsidR="009550C4" w:rsidRPr="002F0E13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)</w:t>
                      </w:r>
                    </w:p>
                    <w:p w14:paraId="0CD1F525" w14:textId="77777777" w:rsidR="00421E75" w:rsidRDefault="00421E75" w:rsidP="00421E75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</w:p>
                    <w:p w14:paraId="6DB65232" w14:textId="77777777" w:rsidR="00421E75" w:rsidRPr="00421E75" w:rsidRDefault="00421E75" w:rsidP="00421E75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Gerne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entwickeln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wir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auch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Kundenspezifische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Plugins und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helfen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Ihnen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bei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der Integration.</w:t>
                      </w:r>
                    </w:p>
                    <w:p w14:paraId="067C4C7E" w14:textId="77777777" w:rsidR="0089707F" w:rsidRDefault="0089707F" w:rsidP="00317BDC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b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C62AB"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6F711349" wp14:editId="5FFDCD15">
                <wp:simplePos x="0" y="0"/>
                <wp:positionH relativeFrom="column">
                  <wp:posOffset>1980590</wp:posOffset>
                </wp:positionH>
                <wp:positionV relativeFrom="page">
                  <wp:posOffset>6166713</wp:posOffset>
                </wp:positionV>
                <wp:extent cx="2514600" cy="3664915"/>
                <wp:effectExtent l="0" t="0" r="0" b="0"/>
                <wp:wrapNone/>
                <wp:docPr id="13" name="Textfeld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664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349D6C" w14:textId="77777777" w:rsidR="005C62AB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Log4TC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unterstütz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eine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grosse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Anzahl an Ausgabe-Plugins, die auch in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Zukunft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noch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erweitert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warden.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Standardmässig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werden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für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folgende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Anwendugnsfälle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Plugins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mitgeliefert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:</w:t>
                            </w:r>
                          </w:p>
                          <w:p w14:paraId="7288325D" w14:textId="77777777" w:rsidR="005C62AB" w:rsidRDefault="005C62AB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Ausgaben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in Text, XML, etc.: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NLog</w:t>
                            </w:r>
                            <w:proofErr w:type="spellEnd"/>
                          </w:p>
                          <w:p w14:paraId="6E011CFB" w14:textId="77777777" w:rsidR="005C62AB" w:rsidRDefault="005C62AB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Darstellung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in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yt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-Charts: Graphite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oder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InfluxDB</w:t>
                            </w:r>
                            <w:proofErr w:type="spellEnd"/>
                          </w:p>
                          <w:p w14:paraId="3BC1CB7C" w14:textId="77777777" w:rsidR="005C62AB" w:rsidRDefault="005C62AB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Z</w:t>
                            </w:r>
                            <w:bookmarkStart w:id="0" w:name="_GoBack"/>
                            <w:bookmarkEnd w:id="0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entrales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Logging: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Graylog</w:t>
                            </w:r>
                            <w:proofErr w:type="spellEnd"/>
                          </w:p>
                          <w:p w14:paraId="14A82918" w14:textId="77777777" w:rsidR="005C62AB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</w:p>
                          <w:p w14:paraId="123D376B" w14:textId="77777777" w:rsidR="005C62AB" w:rsidRPr="005C62AB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Log4TC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unterstützt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von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Anfang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an strukturiertes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Logging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und ermöglicht damit die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reibungslose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Weiterverarbeitung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von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Daten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Zudem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kann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j</w:t>
                            </w:r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ede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Logmeldung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mit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zusätzlichen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Eigenschaften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versehen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werden, die es ermöglichen Log-Meldungen zu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selektieren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,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filtern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und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auszugeben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.</w:t>
                            </w:r>
                            <w:r w:rsidR="00421E75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421E75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Damit</w:t>
                            </w:r>
                            <w:proofErr w:type="spellEnd"/>
                            <w:r w:rsidR="00421E75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421E75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wird</w:t>
                            </w:r>
                            <w:proofErr w:type="spellEnd"/>
                            <w:r w:rsidR="00421E75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C11B89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eine</w:t>
                            </w:r>
                            <w:proofErr w:type="spellEnd"/>
                            <w:r w:rsidR="00421E75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421E75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Fehler-Analyse</w:t>
                            </w:r>
                            <w:proofErr w:type="spellEnd"/>
                            <w:r w:rsidR="00421E75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C11B89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oder</w:t>
                            </w:r>
                            <w:proofErr w:type="spellEnd"/>
                            <w:r w:rsidR="00C11B89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das </w:t>
                            </w:r>
                            <w:r w:rsidR="00421E75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Tracing von </w:t>
                            </w:r>
                            <w:proofErr w:type="spellStart"/>
                            <w:r w:rsidR="00421E75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Alarmen</w:t>
                            </w:r>
                            <w:proofErr w:type="spellEnd"/>
                            <w:r w:rsidR="00421E75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C11B89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deutlich</w:t>
                            </w:r>
                            <w:proofErr w:type="spellEnd"/>
                            <w:r w:rsidR="00C11B89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C11B89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verbessert</w:t>
                            </w:r>
                            <w:proofErr w:type="spellEnd"/>
                            <w:r w:rsidR="00C11B89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und </w:t>
                            </w:r>
                            <w:proofErr w:type="spellStart"/>
                            <w:r w:rsidR="00C11B89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erhöht</w:t>
                            </w:r>
                            <w:proofErr w:type="spellEnd"/>
                            <w:r w:rsidR="00C11B89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die </w:t>
                            </w:r>
                            <w:proofErr w:type="spellStart"/>
                            <w:r w:rsidR="00C11B89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Qualität</w:t>
                            </w:r>
                            <w:proofErr w:type="spellEnd"/>
                            <w:r w:rsidR="00C11B89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C11B89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ihrer</w:t>
                            </w:r>
                            <w:proofErr w:type="spellEnd"/>
                            <w:r w:rsidR="00C11B89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Anlage. </w:t>
                            </w:r>
                          </w:p>
                          <w:p w14:paraId="5183B21A" w14:textId="77777777" w:rsidR="005C62AB" w:rsidRPr="005C62AB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</w:p>
                          <w:p w14:paraId="44546C0F" w14:textId="77777777" w:rsidR="005C62AB" w:rsidRPr="005C62AB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11349" id="_x0000_s1030" type="#_x0000_t202" style="position:absolute;margin-left:155.95pt;margin-top:485.55pt;width:198pt;height:288.6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" filled="f" fillcolor="#fffffe" stroked="f" strokecolor="#212120" insetpen="t">
                <v:textbox inset="2.88pt,2.88pt,2.88pt,2.88pt">
                  <w:txbxContent>
                    <w:p w14:paraId="79349D6C" w14:textId="77777777" w:rsidR="005C62AB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Log4TC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unterstütz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eine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grosse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Anzahl an Ausgabe-Plugins, die auch in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Zukunft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noch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erweitert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warden.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Standardmässig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werden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für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folgende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Anwendugnsfälle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Plugins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mitgeliefert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:</w:t>
                      </w:r>
                    </w:p>
                    <w:p w14:paraId="7288325D" w14:textId="77777777" w:rsidR="005C62AB" w:rsidRDefault="005C62AB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5"/>
                        </w:numPr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Ausgaben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in Text, XML, etc.: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NLog</w:t>
                      </w:r>
                      <w:proofErr w:type="spellEnd"/>
                    </w:p>
                    <w:p w14:paraId="6E011CFB" w14:textId="77777777" w:rsidR="005C62AB" w:rsidRDefault="005C62AB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5"/>
                        </w:numPr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Darstellung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in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yt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-Charts: Graphite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oder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InfluxDB</w:t>
                      </w:r>
                      <w:proofErr w:type="spellEnd"/>
                    </w:p>
                    <w:p w14:paraId="3BC1CB7C" w14:textId="77777777" w:rsidR="005C62AB" w:rsidRDefault="005C62AB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5"/>
                        </w:numPr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Z</w:t>
                      </w:r>
                      <w:bookmarkStart w:id="1" w:name="_GoBack"/>
                      <w:bookmarkEnd w:id="1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entrales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Logging: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Graylog</w:t>
                      </w:r>
                      <w:proofErr w:type="spellEnd"/>
                    </w:p>
                    <w:p w14:paraId="14A82918" w14:textId="77777777" w:rsidR="005C62AB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</w:p>
                    <w:p w14:paraId="123D376B" w14:textId="77777777" w:rsidR="005C62AB" w:rsidRPr="005C62AB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Log4TC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unterstützt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von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Anfang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an strukturiertes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Logging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und ermöglicht damit die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reibungslose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Weiterverarbeitung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von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Daten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.</w:t>
                      </w:r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Zudem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kann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j</w:t>
                      </w:r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ede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Logmeldung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mit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zusätzlichen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Eigenschaften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versehen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werden, die es ermöglichen Log-Meldungen zu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selektieren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,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filtern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und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auszugeben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.</w:t>
                      </w:r>
                      <w:r w:rsidR="00421E75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421E75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Damit</w:t>
                      </w:r>
                      <w:proofErr w:type="spellEnd"/>
                      <w:r w:rsidR="00421E75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421E75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wird</w:t>
                      </w:r>
                      <w:proofErr w:type="spellEnd"/>
                      <w:r w:rsidR="00421E75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C11B89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eine</w:t>
                      </w:r>
                      <w:proofErr w:type="spellEnd"/>
                      <w:r w:rsidR="00421E75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421E75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Fehler-Analyse</w:t>
                      </w:r>
                      <w:proofErr w:type="spellEnd"/>
                      <w:r w:rsidR="00421E75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C11B89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oder</w:t>
                      </w:r>
                      <w:proofErr w:type="spellEnd"/>
                      <w:r w:rsidR="00C11B89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das </w:t>
                      </w:r>
                      <w:r w:rsidR="00421E75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Tracing von </w:t>
                      </w:r>
                      <w:proofErr w:type="spellStart"/>
                      <w:r w:rsidR="00421E75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Alarmen</w:t>
                      </w:r>
                      <w:proofErr w:type="spellEnd"/>
                      <w:r w:rsidR="00421E75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C11B89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deutlich</w:t>
                      </w:r>
                      <w:proofErr w:type="spellEnd"/>
                      <w:r w:rsidR="00C11B89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C11B89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verbessert</w:t>
                      </w:r>
                      <w:proofErr w:type="spellEnd"/>
                      <w:r w:rsidR="00C11B89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und </w:t>
                      </w:r>
                      <w:proofErr w:type="spellStart"/>
                      <w:r w:rsidR="00C11B89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erhöht</w:t>
                      </w:r>
                      <w:proofErr w:type="spellEnd"/>
                      <w:r w:rsidR="00C11B89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die </w:t>
                      </w:r>
                      <w:proofErr w:type="spellStart"/>
                      <w:r w:rsidR="00C11B89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Qualität</w:t>
                      </w:r>
                      <w:proofErr w:type="spellEnd"/>
                      <w:r w:rsidR="00C11B89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C11B89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ihrer</w:t>
                      </w:r>
                      <w:proofErr w:type="spellEnd"/>
                      <w:r w:rsidR="00C11B89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Anlage. </w:t>
                      </w:r>
                    </w:p>
                    <w:p w14:paraId="5183B21A" w14:textId="77777777" w:rsidR="005C62AB" w:rsidRPr="005C62AB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</w:p>
                    <w:p w14:paraId="44546C0F" w14:textId="77777777" w:rsidR="005C62AB" w:rsidRPr="005C62AB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C62AB"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26B17852" wp14:editId="0161A587">
                <wp:simplePos x="0" y="0"/>
                <wp:positionH relativeFrom="column">
                  <wp:posOffset>4935931</wp:posOffset>
                </wp:positionH>
                <wp:positionV relativeFrom="page">
                  <wp:posOffset>3496665</wp:posOffset>
                </wp:positionV>
                <wp:extent cx="1892300" cy="2560777"/>
                <wp:effectExtent l="0" t="0" r="0" b="0"/>
                <wp:wrapNone/>
                <wp:docPr id="2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2560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A35EAD" w14:textId="77777777" w:rsidR="009037A9" w:rsidRDefault="009037A9" w:rsidP="009037A9">
                            <w:pPr>
                              <w:widowControl w:val="0"/>
                              <w:spacing w:line="300" w:lineRule="exact"/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>FEATURES</w:t>
                            </w:r>
                          </w:p>
                          <w:p w14:paraId="4B73F84D" w14:textId="77777777" w:rsidR="00317BDC" w:rsidRPr="007E6F3B" w:rsidRDefault="00317BDC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  <w:p w14:paraId="3B097991" w14:textId="77777777" w:rsidR="005C62AB" w:rsidRDefault="005C62AB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left="360"/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</w:pPr>
                            <w:r w:rsidRPr="005C62AB"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  <w:t>Strukturierte</w:t>
                            </w:r>
                            <w:r w:rsidR="00421E75"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  <w:t>s</w:t>
                            </w:r>
                            <w:r w:rsidRPr="005C62AB"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  <w:t>Logging</w:t>
                            </w:r>
                            <w:proofErr w:type="spellEnd"/>
                          </w:p>
                          <w:p w14:paraId="7589701C" w14:textId="77777777" w:rsidR="009229B2" w:rsidRPr="009229B2" w:rsidRDefault="009229B2" w:rsidP="009229B2">
                            <w:pPr>
                              <w:widowControl w:val="0"/>
                              <w:spacing w:line="280" w:lineRule="exact"/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349EEA78" w14:textId="77777777" w:rsidR="005C62AB" w:rsidRDefault="005C62AB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left="360"/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</w:pP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  <w:t>Context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  <w:t>-Eigenschaften</w:t>
                            </w:r>
                          </w:p>
                          <w:p w14:paraId="4F95C0A7" w14:textId="77777777" w:rsidR="009229B2" w:rsidRPr="009229B2" w:rsidRDefault="009229B2" w:rsidP="009229B2">
                            <w:pPr>
                              <w:widowControl w:val="0"/>
                              <w:spacing w:line="280" w:lineRule="exact"/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3F0CB650" w14:textId="77777777" w:rsidR="005C62AB" w:rsidRPr="009229B2" w:rsidRDefault="005C62AB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left="360"/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</w:pPr>
                            <w:r w:rsidRPr="009229B2"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  <w:t>Performant</w:t>
                            </w:r>
                            <w:r w:rsidR="009229B2"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  <w:t xml:space="preserve"> und </w:t>
                            </w:r>
                            <w:proofErr w:type="gramStart"/>
                            <w:r w:rsidRPr="009229B2"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  <w:t>Modular</w:t>
                            </w:r>
                            <w:proofErr w:type="gramEnd"/>
                          </w:p>
                          <w:p w14:paraId="65BAE743" w14:textId="77777777" w:rsidR="009229B2" w:rsidRPr="009229B2" w:rsidRDefault="009229B2" w:rsidP="009229B2">
                            <w:pPr>
                              <w:widowControl w:val="0"/>
                              <w:spacing w:line="280" w:lineRule="exact"/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4E46EB20" w14:textId="77777777" w:rsidR="009229B2" w:rsidRPr="00B909A6" w:rsidRDefault="009229B2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left="360"/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</w:pPr>
                            <w:r w:rsidRPr="00B909A6"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  <w:t>Kostenlose Testversion</w:t>
                            </w:r>
                          </w:p>
                          <w:p w14:paraId="11B71926" w14:textId="77777777" w:rsidR="00C11B89" w:rsidRPr="00B909A6" w:rsidRDefault="00C11B89" w:rsidP="00B909A6">
                            <w:pPr>
                              <w:widowControl w:val="0"/>
                              <w:spacing w:line="280" w:lineRule="exact"/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384C7736" w14:textId="77777777" w:rsidR="00C11B89" w:rsidRPr="00B909A6" w:rsidRDefault="00C11B89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left="360"/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</w:pPr>
                            <w:r w:rsidRPr="00B909A6"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  <w:t>Einfache Lizenzierung via Beckhoff</w:t>
                            </w:r>
                          </w:p>
                          <w:p w14:paraId="68861321" w14:textId="77777777" w:rsidR="009229B2" w:rsidRPr="009229B2" w:rsidRDefault="009229B2" w:rsidP="009229B2">
                            <w:pPr>
                              <w:pStyle w:val="Listenabsatz"/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7A98C1E2" w14:textId="77777777" w:rsidR="00000000" w:rsidRDefault="0027129A" w:rsidP="005C62AB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17852" id="Textfeld 5" o:spid="_x0000_s1031" type="#_x0000_t202" style="position:absolute;margin-left:388.65pt;margin-top:275.35pt;width:149pt;height:201.6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" filled="f" fillcolor="#fffffe" stroked="f" strokecolor="#212120" insetpen="t">
                <v:textbox inset="2.88pt,2.88pt,2.88pt,2.88pt">
                  <w:txbxContent>
                    <w:p w14:paraId="39A35EAD" w14:textId="77777777" w:rsidR="009037A9" w:rsidRDefault="009037A9" w:rsidP="009037A9">
                      <w:pPr>
                        <w:widowControl w:val="0"/>
                        <w:spacing w:line="300" w:lineRule="exact"/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</w:pPr>
                      <w:r>
                        <w:rPr>
                          <w:rFonts w:ascii="Arial" w:eastAsia="Arial" w:hAnsi="Arial" w:cs="Arial"/>
                          <w:color w:val="2E3640"/>
                          <w:spacing w:val="20"/>
                          <w:w w:val="90"/>
                          <w:sz w:val="16"/>
                          <w:szCs w:val="16"/>
                          <w:lang w:bidi="de-DE"/>
                        </w:rPr>
                        <w:t>FEATURES</w:t>
                      </w:r>
                    </w:p>
                    <w:p w14:paraId="4B73F84D" w14:textId="77777777" w:rsidR="00317BDC" w:rsidRPr="007E6F3B" w:rsidRDefault="00317BDC" w:rsidP="00317BD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  <w:p w14:paraId="3B097991" w14:textId="77777777" w:rsidR="005C62AB" w:rsidRDefault="005C62AB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280" w:lineRule="exact"/>
                        <w:ind w:left="360"/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</w:pPr>
                      <w:r w:rsidRPr="005C62AB"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  <w:t>Strukturierte</w:t>
                      </w:r>
                      <w:r w:rsidR="00421E75"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  <w:t>s</w:t>
                      </w:r>
                      <w:r w:rsidRPr="005C62AB"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  <w:t>Logging</w:t>
                      </w:r>
                      <w:proofErr w:type="spellEnd"/>
                    </w:p>
                    <w:p w14:paraId="7589701C" w14:textId="77777777" w:rsidR="009229B2" w:rsidRPr="009229B2" w:rsidRDefault="009229B2" w:rsidP="009229B2">
                      <w:pPr>
                        <w:widowControl w:val="0"/>
                        <w:spacing w:line="280" w:lineRule="exact"/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</w:pPr>
                    </w:p>
                    <w:p w14:paraId="349EEA78" w14:textId="77777777" w:rsidR="005C62AB" w:rsidRDefault="005C62AB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280" w:lineRule="exact"/>
                        <w:ind w:left="360"/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</w:pP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  <w:t>Context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  <w:t>-Eigenschaften</w:t>
                      </w:r>
                    </w:p>
                    <w:p w14:paraId="4F95C0A7" w14:textId="77777777" w:rsidR="009229B2" w:rsidRPr="009229B2" w:rsidRDefault="009229B2" w:rsidP="009229B2">
                      <w:pPr>
                        <w:widowControl w:val="0"/>
                        <w:spacing w:line="280" w:lineRule="exact"/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</w:pPr>
                    </w:p>
                    <w:p w14:paraId="3F0CB650" w14:textId="77777777" w:rsidR="005C62AB" w:rsidRPr="009229B2" w:rsidRDefault="005C62AB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280" w:lineRule="exact"/>
                        <w:ind w:left="360"/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</w:pPr>
                      <w:r w:rsidRPr="009229B2"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  <w:t>Performant</w:t>
                      </w:r>
                      <w:r w:rsidR="009229B2"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  <w:t xml:space="preserve"> und </w:t>
                      </w:r>
                      <w:proofErr w:type="gramStart"/>
                      <w:r w:rsidRPr="009229B2"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  <w:t>Modular</w:t>
                      </w:r>
                      <w:proofErr w:type="gramEnd"/>
                    </w:p>
                    <w:p w14:paraId="65BAE743" w14:textId="77777777" w:rsidR="009229B2" w:rsidRPr="009229B2" w:rsidRDefault="009229B2" w:rsidP="009229B2">
                      <w:pPr>
                        <w:widowControl w:val="0"/>
                        <w:spacing w:line="280" w:lineRule="exact"/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</w:pPr>
                    </w:p>
                    <w:p w14:paraId="4E46EB20" w14:textId="77777777" w:rsidR="009229B2" w:rsidRPr="00B909A6" w:rsidRDefault="009229B2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280" w:lineRule="exact"/>
                        <w:ind w:left="360"/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</w:pPr>
                      <w:r w:rsidRPr="00B909A6"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  <w:t>Kostenlose Testversion</w:t>
                      </w:r>
                    </w:p>
                    <w:p w14:paraId="11B71926" w14:textId="77777777" w:rsidR="00C11B89" w:rsidRPr="00B909A6" w:rsidRDefault="00C11B89" w:rsidP="00B909A6">
                      <w:pPr>
                        <w:widowControl w:val="0"/>
                        <w:spacing w:line="280" w:lineRule="exact"/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</w:pPr>
                    </w:p>
                    <w:p w14:paraId="384C7736" w14:textId="77777777" w:rsidR="00C11B89" w:rsidRPr="00B909A6" w:rsidRDefault="00C11B89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280" w:lineRule="exact"/>
                        <w:ind w:left="360"/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</w:pPr>
                      <w:r w:rsidRPr="00B909A6"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  <w:t>Einfache Lizenzierung via Beckhoff</w:t>
                      </w:r>
                    </w:p>
                    <w:p w14:paraId="68861321" w14:textId="77777777" w:rsidR="009229B2" w:rsidRPr="009229B2" w:rsidRDefault="009229B2" w:rsidP="009229B2">
                      <w:pPr>
                        <w:pStyle w:val="Listenabsatz"/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</w:pPr>
                    </w:p>
                    <w:p w14:paraId="7A98C1E2" w14:textId="77777777" w:rsidR="00000000" w:rsidRDefault="0027129A" w:rsidP="005C62AB"/>
                  </w:txbxContent>
                </v:textbox>
                <w10:wrap anchory="page"/>
              </v:shape>
            </w:pict>
          </mc:Fallback>
        </mc:AlternateContent>
      </w:r>
      <w:r w:rsidR="009037A9"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9E868EE" wp14:editId="740E5D88">
                <wp:simplePos x="0" y="0"/>
                <wp:positionH relativeFrom="column">
                  <wp:posOffset>159106</wp:posOffset>
                </wp:positionH>
                <wp:positionV relativeFrom="page">
                  <wp:posOffset>2494483</wp:posOffset>
                </wp:positionV>
                <wp:extent cx="1485900" cy="7117283"/>
                <wp:effectExtent l="0" t="0" r="0" b="7620"/>
                <wp:wrapNone/>
                <wp:docPr id="14" name="Textfeld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117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3D5835" w14:textId="77777777" w:rsidR="002B1950" w:rsidRPr="002B1950" w:rsidRDefault="002B1950" w:rsidP="002B1950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bidi="de-DE"/>
                              </w:rPr>
                            </w:pPr>
                            <w:r w:rsidRPr="002B1950"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bidi="de-DE"/>
                              </w:rPr>
                              <w:t xml:space="preserve">Benutzerfreundliches, stressfreies und natürliches </w:t>
                            </w:r>
                            <w:r w:rsidRPr="002B1950"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bidi="de-DE"/>
                              </w:rPr>
                              <w:t/>
                            </w:r>
                            <w:r w:rsidRPr="002B1950"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bidi="de-DE"/>
                              </w:rPr>
                              <w:t/>
                            </w:r>
                            <w:r w:rsidRPr="002B1950"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bidi="de-DE"/>
                              </w:rPr>
                              <w:t/>
                            </w:r>
                            <w:r w:rsidRPr="002B1950"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bidi="de-DE"/>
                              </w:rPr>
                              <w:t/>
                            </w:r>
                            <w:proofErr w:type="spellStart"/>
                            <w:r w:rsidRPr="002B1950"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bidi="de-DE"/>
                              </w:rPr>
                              <w:t>Logging</w:t>
                            </w:r>
                            <w:proofErr w:type="spellEnd"/>
                            <w:r w:rsidRPr="002B1950"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bidi="de-DE"/>
                              </w:rPr>
                              <w:t xml:space="preserve"> für </w:t>
                            </w:r>
                            <w:proofErr w:type="spellStart"/>
                            <w:r w:rsidRPr="002B1950"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bidi="de-DE"/>
                              </w:rPr>
                              <w:t>TwinCAT</w:t>
                            </w:r>
                            <w:proofErr w:type="spellEnd"/>
                            <w:r w:rsidRPr="002B1950"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bidi="de-DE"/>
                              </w:rPr>
                              <w:t xml:space="preserve"> 3</w:t>
                            </w:r>
                          </w:p>
                          <w:p w14:paraId="656DDD8A" w14:textId="77777777" w:rsidR="002B1950" w:rsidRPr="007E6F3B" w:rsidRDefault="002B1950" w:rsidP="002B1950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14:paraId="42D8F3BD" w14:textId="77777777" w:rsidR="00317BDC" w:rsidRPr="007E6F3B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14:paraId="180B7620" w14:textId="77777777" w:rsidR="00317BDC" w:rsidRPr="007E6F3B" w:rsidRDefault="009037A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>EINFACHE API</w:t>
                            </w:r>
                          </w:p>
                          <w:p w14:paraId="0ABF62A6" w14:textId="77777777" w:rsidR="009037A9" w:rsidRPr="009037A9" w:rsidRDefault="009037A9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  <w:r w:rsidRPr="009037A9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>Logmeldungen können einfach in bestehende Projekte integriert werden. Mit nur zwei Zeilen SPS-Code kann die erste Meldung abgesetzt werden.</w:t>
                            </w:r>
                          </w:p>
                          <w:p w14:paraId="6B38368B" w14:textId="77777777" w:rsidR="009037A9" w:rsidRPr="009037A9" w:rsidRDefault="009037A9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66917432" w14:textId="77777777" w:rsidR="00317BDC" w:rsidRPr="007E6F3B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14:paraId="75238C2F" w14:textId="77777777" w:rsidR="002F0E13" w:rsidRPr="007E6F3B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>EINFACHES UND EFFIZIENTES LOGGING IN DER SPS</w:t>
                            </w:r>
                          </w:p>
                          <w:p w14:paraId="6FC5E819" w14:textId="77777777" w:rsidR="002F0E13" w:rsidRPr="002F0E13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  <w:r w:rsidRPr="002F0E13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>Log4TC bringt die Vorteile von anderen Hochsprachen wie C#, Java, usw. in die SPS-Welt</w:t>
                            </w:r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>.</w:t>
                            </w:r>
                          </w:p>
                          <w:p w14:paraId="1665FF32" w14:textId="77777777" w:rsidR="002F0E13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61FBDB3B" w14:textId="77777777" w:rsidR="002F0E13" w:rsidRPr="009037A9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16165DDF" w14:textId="77777777" w:rsidR="002F0E13" w:rsidRPr="007E6F3B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  <w:lang w:bidi="de-DE"/>
                              </w:rPr>
                              <w:t>UNTERSTÜTZUNG VON VERSCHIEDENEN AUSGABEN</w:t>
                            </w:r>
                          </w:p>
                          <w:p w14:paraId="731BFC04" w14:textId="77777777" w:rsidR="002F0E13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>Standardmässige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 xml:space="preserve"> Plugins:</w:t>
                            </w:r>
                          </w:p>
                          <w:p w14:paraId="13A014A6" w14:textId="77777777" w:rsidR="002F0E13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 xml:space="preserve">   -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>Nlog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 xml:space="preserve"> (Text)</w:t>
                            </w:r>
                          </w:p>
                          <w:p w14:paraId="7F44ED0E" w14:textId="77777777" w:rsidR="002F0E13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 xml:space="preserve">   -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>InfluxDB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 xml:space="preserve"> /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>Graphite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 xml:space="preserve"> (DB)</w:t>
                            </w:r>
                          </w:p>
                          <w:p w14:paraId="1247409A" w14:textId="77777777" w:rsidR="002F0E13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 xml:space="preserve">   -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>GrayLog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 xml:space="preserve"> (Log-Server)</w:t>
                            </w:r>
                          </w:p>
                          <w:p w14:paraId="52861A01" w14:textId="77777777" w:rsidR="002F0E13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br/>
                              <w:t>F</w:t>
                            </w:r>
                            <w:r w:rsidRPr="009037A9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>ragen Sie uns für individuelle Anpassungen.</w:t>
                            </w:r>
                            <w:r w:rsidRPr="009037A9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/>
                            </w:r>
                            <w:r w:rsidRPr="009037A9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/>
                            </w:r>
                            <w:r w:rsidRPr="009037A9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 xml:space="preserve"> </w:t>
                            </w:r>
                          </w:p>
                          <w:p w14:paraId="7DA06BD4" w14:textId="77777777" w:rsidR="002F0E13" w:rsidRPr="009037A9" w:rsidRDefault="002F0E13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868EE" id="Textfeld 18" o:spid="_x0000_s1032" type="#_x0000_t202" style="position:absolute;margin-left:12.55pt;margin-top:196.4pt;width:117pt;height:560.4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" filled="f" fillcolor="#fffffe" stroked="f" strokecolor="#212120" insetpen="t">
                <v:textbox inset="2.88pt,2.88pt,2.88pt,2.88pt">
                  <w:txbxContent>
                    <w:p w14:paraId="6D3D5835" w14:textId="77777777" w:rsidR="002B1950" w:rsidRPr="002B1950" w:rsidRDefault="002B1950" w:rsidP="002B1950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bidi="de-DE"/>
                        </w:rPr>
                      </w:pPr>
                      <w:r w:rsidRPr="002B1950"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bidi="de-DE"/>
                        </w:rPr>
                        <w:t xml:space="preserve">Benutzerfreundliches, stressfreies und natürliches </w:t>
                      </w:r>
                      <w:r w:rsidRPr="002B1950"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bidi="de-DE"/>
                        </w:rPr>
                        <w:t/>
                      </w:r>
                      <w:r w:rsidRPr="002B1950"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bidi="de-DE"/>
                        </w:rPr>
                        <w:t/>
                      </w:r>
                      <w:r w:rsidRPr="002B1950"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bidi="de-DE"/>
                        </w:rPr>
                        <w:t/>
                      </w:r>
                      <w:r w:rsidRPr="002B1950"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bidi="de-DE"/>
                        </w:rPr>
                        <w:t/>
                      </w:r>
                      <w:proofErr w:type="spellStart"/>
                      <w:r w:rsidRPr="002B1950"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bidi="de-DE"/>
                        </w:rPr>
                        <w:t>Logging</w:t>
                      </w:r>
                      <w:proofErr w:type="spellEnd"/>
                      <w:r w:rsidRPr="002B1950"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bidi="de-DE"/>
                        </w:rPr>
                        <w:t xml:space="preserve"> für </w:t>
                      </w:r>
                      <w:proofErr w:type="spellStart"/>
                      <w:r w:rsidRPr="002B1950"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bidi="de-DE"/>
                        </w:rPr>
                        <w:t>TwinCAT</w:t>
                      </w:r>
                      <w:proofErr w:type="spellEnd"/>
                      <w:r w:rsidRPr="002B1950"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bidi="de-DE"/>
                        </w:rPr>
                        <w:t xml:space="preserve"> 3</w:t>
                      </w:r>
                    </w:p>
                    <w:p w14:paraId="656DDD8A" w14:textId="77777777" w:rsidR="002B1950" w:rsidRPr="007E6F3B" w:rsidRDefault="002B1950" w:rsidP="002B1950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14:paraId="42D8F3BD" w14:textId="77777777" w:rsidR="00317BDC" w:rsidRPr="007E6F3B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14:paraId="180B7620" w14:textId="77777777" w:rsidR="00317BDC" w:rsidRPr="007E6F3B" w:rsidRDefault="009037A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bidi="de-DE"/>
                        </w:rPr>
                        <w:t>EINFACHE API</w:t>
                      </w:r>
                    </w:p>
                    <w:p w14:paraId="0ABF62A6" w14:textId="77777777" w:rsidR="009037A9" w:rsidRPr="009037A9" w:rsidRDefault="009037A9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  <w:r w:rsidRPr="009037A9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>Logmeldungen können einfach in bestehende Projekte integriert werden. Mit nur zwei Zeilen SPS-Code kann die erste Meldung abgesetzt werden.</w:t>
                      </w:r>
                    </w:p>
                    <w:p w14:paraId="6B38368B" w14:textId="77777777" w:rsidR="009037A9" w:rsidRPr="009037A9" w:rsidRDefault="009037A9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</w:p>
                    <w:p w14:paraId="66917432" w14:textId="77777777" w:rsidR="00317BDC" w:rsidRPr="007E6F3B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14:paraId="75238C2F" w14:textId="77777777" w:rsidR="002F0E13" w:rsidRPr="007E6F3B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bidi="de-DE"/>
                        </w:rPr>
                        <w:t>EINFACHES UND EFFIZIENTES LOGGING IN DER SPS</w:t>
                      </w:r>
                    </w:p>
                    <w:p w14:paraId="6FC5E819" w14:textId="77777777" w:rsidR="002F0E13" w:rsidRPr="002F0E13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  <w:r w:rsidRPr="002F0E13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>Log4TC bringt die Vorteile von anderen Hochsprachen wie C#, Java, usw. in die SPS-Welt</w:t>
                      </w:r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>.</w:t>
                      </w:r>
                    </w:p>
                    <w:p w14:paraId="1665FF32" w14:textId="77777777" w:rsidR="002F0E13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</w:p>
                    <w:p w14:paraId="61FBDB3B" w14:textId="77777777" w:rsidR="002F0E13" w:rsidRPr="009037A9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</w:p>
                    <w:p w14:paraId="16165DDF" w14:textId="77777777" w:rsidR="002F0E13" w:rsidRPr="007E6F3B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EF792F"/>
                          <w:spacing w:val="20"/>
                          <w:sz w:val="16"/>
                          <w:szCs w:val="16"/>
                          <w:lang w:bidi="de-DE"/>
                        </w:rPr>
                        <w:t>UNTERSTÜTZUNG VON VERSCHIEDENEN AUSGABEN</w:t>
                      </w:r>
                    </w:p>
                    <w:p w14:paraId="731BFC04" w14:textId="77777777" w:rsidR="002F0E13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>Standardmässige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 xml:space="preserve"> Plugins:</w:t>
                      </w:r>
                    </w:p>
                    <w:p w14:paraId="13A014A6" w14:textId="77777777" w:rsidR="002F0E13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 xml:space="preserve">   -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>Nlog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 xml:space="preserve"> (Text)</w:t>
                      </w:r>
                    </w:p>
                    <w:p w14:paraId="7F44ED0E" w14:textId="77777777" w:rsidR="002F0E13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 xml:space="preserve">   -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>InfluxDB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 xml:space="preserve"> /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>Graphite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 xml:space="preserve"> (DB)</w:t>
                      </w:r>
                    </w:p>
                    <w:p w14:paraId="1247409A" w14:textId="77777777" w:rsidR="002F0E13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 xml:space="preserve">   -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>GrayLog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 xml:space="preserve"> (Log-Server)</w:t>
                      </w:r>
                    </w:p>
                    <w:p w14:paraId="52861A01" w14:textId="77777777" w:rsidR="002F0E13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br/>
                        <w:t>F</w:t>
                      </w:r>
                      <w:r w:rsidRPr="009037A9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>ragen Sie uns für individuelle Anpassungen.</w:t>
                      </w:r>
                      <w:r w:rsidRPr="009037A9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/>
                      </w:r>
                      <w:r w:rsidRPr="009037A9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/>
                      </w:r>
                      <w:r w:rsidRPr="009037A9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 xml:space="preserve"> </w:t>
                      </w:r>
                    </w:p>
                    <w:p w14:paraId="7DA06BD4" w14:textId="77777777" w:rsidR="002F0E13" w:rsidRPr="009037A9" w:rsidRDefault="002F0E13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B1950">
        <w:rPr>
          <w:noProof/>
        </w:rPr>
        <w:drawing>
          <wp:anchor distT="0" distB="0" distL="114300" distR="114300" simplePos="0" relativeHeight="251711488" behindDoc="0" locked="0" layoutInCell="1" allowOverlap="1" wp14:anchorId="662719E6" wp14:editId="05197130">
            <wp:simplePos x="0" y="0"/>
            <wp:positionH relativeFrom="column">
              <wp:posOffset>144475</wp:posOffset>
            </wp:positionH>
            <wp:positionV relativeFrom="paragraph">
              <wp:posOffset>18948</wp:posOffset>
            </wp:positionV>
            <wp:extent cx="1499616" cy="177114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616" cy="17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CB0"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43D740C5" wp14:editId="33DCAF4B">
                <wp:simplePos x="0" y="0"/>
                <wp:positionH relativeFrom="column">
                  <wp:posOffset>2028825</wp:posOffset>
                </wp:positionH>
                <wp:positionV relativeFrom="page">
                  <wp:posOffset>2070735</wp:posOffset>
                </wp:positionV>
                <wp:extent cx="4229100" cy="457200"/>
                <wp:effectExtent l="0" t="0" r="0" b="0"/>
                <wp:wrapNone/>
                <wp:docPr id="19" name="Textfel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7A6A25" w14:textId="77777777" w:rsidR="00317BDC" w:rsidRPr="002B1950" w:rsidRDefault="002B1950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de-CH" w:bidi="de-DE"/>
                              </w:rPr>
                              <w:t>Logging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de-CH" w:bidi="de-DE"/>
                              </w:rPr>
                              <w:t xml:space="preserve"> für TwinCAT3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740C5" id="Textfeld 23" o:spid="_x0000_s1033" type="#_x0000_t202" style="position:absolute;margin-left:159.75pt;margin-top:163.05pt;width:333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" filled="f" fillcolor="#fffffe" stroked="f" strokecolor="#212120" insetpen="t">
                <v:textbox inset="2.88pt,2.88pt,2.88pt,2.88pt">
                  <w:txbxContent>
                    <w:p w14:paraId="387A6A25" w14:textId="77777777" w:rsidR="00317BDC" w:rsidRPr="002B1950" w:rsidRDefault="002B1950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de-CH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2E3640"/>
                          <w:w w:val="90"/>
                          <w:sz w:val="44"/>
                          <w:szCs w:val="44"/>
                          <w:lang w:val="de-CH" w:bidi="de-DE"/>
                        </w:rPr>
                        <w:t>Logging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2E3640"/>
                          <w:w w:val="90"/>
                          <w:sz w:val="44"/>
                          <w:szCs w:val="44"/>
                          <w:lang w:val="de-CH" w:bidi="de-DE"/>
                        </w:rPr>
                        <w:t xml:space="preserve"> für TwinCAT3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90CB0"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343D8F09" wp14:editId="38A52E5A">
                <wp:simplePos x="0" y="0"/>
                <wp:positionH relativeFrom="column">
                  <wp:posOffset>0</wp:posOffset>
                </wp:positionH>
                <wp:positionV relativeFrom="paragraph">
                  <wp:posOffset>787400</wp:posOffset>
                </wp:positionV>
                <wp:extent cx="7105650" cy="973455"/>
                <wp:effectExtent l="0" t="0" r="19050" b="17145"/>
                <wp:wrapNone/>
                <wp:docPr id="33" name="Gruppieren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565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ihand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ihand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ihand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ihand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ihand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27C2DE" id="Gruppieren 33" o:spid="_x0000_s1026" style="position:absolute;margin-left:0;margin-top:62pt;width:559.5pt;height:76.65pt;z-index:251667968;mso-width-relative:margin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">
                <v:shape id="Freihandform 25" o:spid="_x0000_s1027" style="position:absolute;top:1632;width:73063;height:6757;visibility:visible;mso-wrap-style:square;v-text-anchor:top" coordsize="2448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ihandform 26" o:spid="_x0000_s1028" style="position:absolute;top:979;width:73063;height:8077;visibility:visible;mso-wrap-style:square;v-text-anchor:top" coordsize="2448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ihandform 27" o:spid="_x0000_s1029" style="position:absolute;width:73063;height:7448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ihandform 28" o:spid="_x0000_s1030" style="position:absolute;top:979;width:73063;height:7385;visibility:visible;mso-wrap-style:square;v-text-anchor:top" coordsize="2448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ihandform 29" o:spid="_x0000_s1031" style="position:absolute;top:2286;width:73063;height:7448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</w:p>
    <w:sectPr w:rsidR="00BC48DA" w:rsidSect="00690CB0">
      <w:pgSz w:w="11906" w:h="16838" w:code="9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CD39D" w14:textId="77777777" w:rsidR="0027129A" w:rsidRDefault="0027129A" w:rsidP="006843CF">
      <w:r>
        <w:separator/>
      </w:r>
    </w:p>
  </w:endnote>
  <w:endnote w:type="continuationSeparator" w:id="0">
    <w:p w14:paraId="0A4C7D3D" w14:textId="77777777" w:rsidR="0027129A" w:rsidRDefault="0027129A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AA091" w14:textId="77777777" w:rsidR="0027129A" w:rsidRDefault="0027129A" w:rsidP="006843CF">
      <w:r>
        <w:separator/>
      </w:r>
    </w:p>
  </w:footnote>
  <w:footnote w:type="continuationSeparator" w:id="0">
    <w:p w14:paraId="4BD73281" w14:textId="77777777" w:rsidR="0027129A" w:rsidRDefault="0027129A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0880"/>
    <w:multiLevelType w:val="hybridMultilevel"/>
    <w:tmpl w:val="B1FED5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AF3C77"/>
    <w:multiLevelType w:val="hybridMultilevel"/>
    <w:tmpl w:val="6212C19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65ED1"/>
    <w:multiLevelType w:val="hybridMultilevel"/>
    <w:tmpl w:val="6632F092"/>
    <w:lvl w:ilvl="0" w:tplc="D1E618A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4C67A2"/>
    <w:multiLevelType w:val="hybridMultilevel"/>
    <w:tmpl w:val="9D2E598E"/>
    <w:lvl w:ilvl="0" w:tplc="2DFC9B2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910781"/>
    <w:multiLevelType w:val="hybridMultilevel"/>
    <w:tmpl w:val="24CE4972"/>
    <w:lvl w:ilvl="0" w:tplc="FE48D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8643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48C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90B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ED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065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C67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B25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521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611F9"/>
    <w:multiLevelType w:val="hybridMultilevel"/>
    <w:tmpl w:val="42BC76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A085C"/>
    <w:multiLevelType w:val="hybridMultilevel"/>
    <w:tmpl w:val="D7ACA2B0"/>
    <w:lvl w:ilvl="0" w:tplc="BA3C4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86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65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85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3E9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024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84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82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64E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50"/>
    <w:rsid w:val="000538AE"/>
    <w:rsid w:val="000D247E"/>
    <w:rsid w:val="00114C4E"/>
    <w:rsid w:val="00117A40"/>
    <w:rsid w:val="00194B1B"/>
    <w:rsid w:val="001B326D"/>
    <w:rsid w:val="001E5520"/>
    <w:rsid w:val="0027129A"/>
    <w:rsid w:val="002B1950"/>
    <w:rsid w:val="002F0E13"/>
    <w:rsid w:val="00317BDC"/>
    <w:rsid w:val="00333C62"/>
    <w:rsid w:val="00335AA7"/>
    <w:rsid w:val="00387A59"/>
    <w:rsid w:val="003B4F0F"/>
    <w:rsid w:val="003B7DE5"/>
    <w:rsid w:val="00421E75"/>
    <w:rsid w:val="004953EC"/>
    <w:rsid w:val="0057699F"/>
    <w:rsid w:val="00595839"/>
    <w:rsid w:val="005C62AB"/>
    <w:rsid w:val="005F70E4"/>
    <w:rsid w:val="00606D3B"/>
    <w:rsid w:val="006843CF"/>
    <w:rsid w:val="00687CD4"/>
    <w:rsid w:val="00690CB0"/>
    <w:rsid w:val="00786D16"/>
    <w:rsid w:val="007943EA"/>
    <w:rsid w:val="00794852"/>
    <w:rsid w:val="007E6C2F"/>
    <w:rsid w:val="007E6F3B"/>
    <w:rsid w:val="008264D6"/>
    <w:rsid w:val="00862699"/>
    <w:rsid w:val="0089707F"/>
    <w:rsid w:val="009037A9"/>
    <w:rsid w:val="00904EDB"/>
    <w:rsid w:val="009229B2"/>
    <w:rsid w:val="009550C4"/>
    <w:rsid w:val="009A183A"/>
    <w:rsid w:val="00A82D9B"/>
    <w:rsid w:val="00B024DE"/>
    <w:rsid w:val="00B67AD8"/>
    <w:rsid w:val="00B909A6"/>
    <w:rsid w:val="00BC48DA"/>
    <w:rsid w:val="00C11B89"/>
    <w:rsid w:val="00C47C64"/>
    <w:rsid w:val="00C67626"/>
    <w:rsid w:val="00CB40C2"/>
    <w:rsid w:val="00E65CBA"/>
    <w:rsid w:val="00F3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1CED67"/>
  <w15:chartTrackingRefBased/>
  <w15:docId w15:val="{505D0DAB-7FD8-40CA-A4A8-D727D56C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/>
    <w:lsdException w:name="Title" w:qFormat="1"/>
    <w:lsdException w:name="Subtitle" w:uiPriority="11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317BDC"/>
    <w:rPr>
      <w:color w:val="212120"/>
      <w:kern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843CF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rsid w:val="006843CF"/>
    <w:rPr>
      <w:color w:val="212120"/>
      <w:kern w:val="28"/>
    </w:rPr>
  </w:style>
  <w:style w:type="paragraph" w:styleId="Fuzeile">
    <w:name w:val="footer"/>
    <w:basedOn w:val="Standard"/>
    <w:link w:val="FuzeileZchn"/>
    <w:rsid w:val="006843CF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rsid w:val="006843CF"/>
    <w:rPr>
      <w:color w:val="212120"/>
      <w:kern w:val="2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1950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  <w:szCs w:val="22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195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CH"/>
    </w:rPr>
  </w:style>
  <w:style w:type="character" w:styleId="Kommentarzeichen">
    <w:name w:val="annotation reference"/>
    <w:basedOn w:val="Absatz-Standardschriftart"/>
    <w:uiPriority w:val="99"/>
    <w:unhideWhenUsed/>
    <w:rsid w:val="002B1950"/>
    <w:rPr>
      <w:sz w:val="16"/>
      <w:szCs w:val="16"/>
    </w:rPr>
  </w:style>
  <w:style w:type="paragraph" w:styleId="Listenabsatz">
    <w:name w:val="List Paragraph"/>
    <w:basedOn w:val="Standard"/>
    <w:uiPriority w:val="34"/>
    <w:qFormat/>
    <w:rsid w:val="005C6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\AppData\Roaming\Microsoft\Templates\Technologie-Business-Datenblatt%20(zweiseitig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Technologie-Business-Datenblatt (zweiseitig).dotx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StockLayouts LLC</Company>
  <LinksUpToDate>false</LinksUpToDate>
  <CharactersWithSpaces>15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Geiser</dc:creator>
  <cp:keywords/>
  <dc:description/>
  <cp:lastModifiedBy>Joel Geiser</cp:lastModifiedBy>
  <cp:revision>6</cp:revision>
  <cp:lastPrinted>2020-04-27T14:07:00Z</cp:lastPrinted>
  <dcterms:created xsi:type="dcterms:W3CDTF">2020-04-27T12:35:00Z</dcterms:created>
  <dcterms:modified xsi:type="dcterms:W3CDTF">2020-04-27T14:08:00Z</dcterms:modified>
</cp:coreProperties>
</file>