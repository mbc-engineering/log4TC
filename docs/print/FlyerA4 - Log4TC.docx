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BD467" w14:textId="5B3936D1" w:rsidR="00BC48DA" w:rsidRPr="00326EEA" w:rsidRDefault="006548F3" w:rsidP="006548F3">
      <w:pPr>
        <w:tabs>
          <w:tab w:val="left" w:pos="2268"/>
        </w:tabs>
        <w:rPr>
          <w:rFonts w:ascii="Open Sans Light" w:hAnsi="Open Sans Light" w:cs="Open Sans Light"/>
        </w:rPr>
      </w:pPr>
      <w:r w:rsidRPr="00326EEA">
        <w:rPr>
          <w:rFonts w:ascii="Open Sans Light" w:hAnsi="Open Sans Light" w:cs="Open Sans Light"/>
          <w:noProof/>
        </w:rPr>
        <w:drawing>
          <wp:anchor distT="0" distB="0" distL="114300" distR="114300" simplePos="0" relativeHeight="251711488" behindDoc="0" locked="0" layoutInCell="1" allowOverlap="1" wp14:anchorId="662719E6" wp14:editId="33076BD8">
            <wp:simplePos x="0" y="0"/>
            <wp:positionH relativeFrom="margin">
              <wp:posOffset>0</wp:posOffset>
            </wp:positionH>
            <wp:positionV relativeFrom="paragraph">
              <wp:posOffset>68580</wp:posOffset>
            </wp:positionV>
            <wp:extent cx="1543965" cy="182352"/>
            <wp:effectExtent l="0" t="0" r="0" b="825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965" cy="18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7D8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0" distB="0" distL="114300" distR="114300" simplePos="0" relativeHeight="251630591" behindDoc="0" locked="0" layoutInCell="1" allowOverlap="1" wp14:anchorId="56958C1B" wp14:editId="576111C5">
                <wp:simplePos x="0" y="0"/>
                <wp:positionH relativeFrom="column">
                  <wp:posOffset>1769338</wp:posOffset>
                </wp:positionH>
                <wp:positionV relativeFrom="page">
                  <wp:posOffset>-10571</wp:posOffset>
                </wp:positionV>
                <wp:extent cx="5594350" cy="1733660"/>
                <wp:effectExtent l="0" t="0" r="6350" b="0"/>
                <wp:wrapNone/>
                <wp:docPr id="20" name="Freihand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4350" cy="173366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7CF8F" id="Freihandform 24" o:spid="_x0000_s1026" style="position:absolute;margin-left:139.3pt;margin-top:-.85pt;width:440.5pt;height:136.5pt;z-index:2516305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733660;5594350,1466402;5594350,0;0,0" o:connectangles="0,0,0,0,0"/>
                <w10:wrap anchory="page"/>
              </v:shape>
            </w:pict>
          </mc:Fallback>
        </mc:AlternateContent>
      </w:r>
      <w:r w:rsidR="00CB40C2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29566" behindDoc="0" locked="0" layoutInCell="1" allowOverlap="1" wp14:anchorId="4913BA3A" wp14:editId="7E765EF3">
                <wp:simplePos x="0" y="0"/>
                <wp:positionH relativeFrom="column">
                  <wp:posOffset>-260350</wp:posOffset>
                </wp:positionH>
                <wp:positionV relativeFrom="page">
                  <wp:posOffset>-31750</wp:posOffset>
                </wp:positionV>
                <wp:extent cx="2032000" cy="10769600"/>
                <wp:effectExtent l="0" t="0" r="6350" b="0"/>
                <wp:wrapNone/>
                <wp:docPr id="1" name="Rechtec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0" cy="107696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1B71B" id="Rechteck 4" o:spid="_x0000_s1026" style="position:absolute;margin-left:-20.5pt;margin-top:-2.5pt;width:160pt;height:848pt;z-index:25162956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14:paraId="04205C2C" w14:textId="08162A2E" w:rsidR="00BC48DA" w:rsidRPr="00326EEA" w:rsidRDefault="00E33C39">
      <w:pPr>
        <w:rPr>
          <w:rFonts w:ascii="Open Sans Light" w:hAnsi="Open Sans Light" w:cs="Open Sans Light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75852B43" wp14:editId="1CB8D530">
            <wp:simplePos x="0" y="0"/>
            <wp:positionH relativeFrom="margin">
              <wp:posOffset>6572885</wp:posOffset>
            </wp:positionH>
            <wp:positionV relativeFrom="paragraph">
              <wp:posOffset>9729041</wp:posOffset>
            </wp:positionV>
            <wp:extent cx="522000" cy="522000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" cy="5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w:t xml:space="preserve"> </w:t>
      </w:r>
      <w:r w:rsidR="004A65EA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734016" behindDoc="0" locked="0" layoutInCell="1" allowOverlap="1" wp14:anchorId="323126A9" wp14:editId="6F10B847">
                <wp:simplePos x="0" y="0"/>
                <wp:positionH relativeFrom="margin">
                  <wp:align>right</wp:align>
                </wp:positionH>
                <wp:positionV relativeFrom="page">
                  <wp:posOffset>787179</wp:posOffset>
                </wp:positionV>
                <wp:extent cx="4993640" cy="477078"/>
                <wp:effectExtent l="0" t="0" r="0" b="2540"/>
                <wp:wrapNone/>
                <wp:docPr id="7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3640" cy="477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2614AE" w14:textId="77777777" w:rsidR="00953BEC" w:rsidRPr="00953BEC" w:rsidRDefault="00953BEC" w:rsidP="00953BE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52"/>
                                <w:szCs w:val="52"/>
                                <w:lang w:val="de-CH"/>
                              </w:rPr>
                            </w:pPr>
                            <w:proofErr w:type="spellStart"/>
                            <w:r w:rsidRPr="00953BEC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52"/>
                                <w:szCs w:val="52"/>
                                <w:lang w:val="de-CH" w:bidi="de-DE"/>
                              </w:rPr>
                              <w:t>Logging</w:t>
                            </w:r>
                            <w:proofErr w:type="spellEnd"/>
                            <w:r w:rsidRPr="00953BEC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52"/>
                                <w:szCs w:val="52"/>
                                <w:lang w:val="de-CH" w:bidi="de-DE"/>
                              </w:rPr>
                              <w:t xml:space="preserve"> für TwinCAT3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3126A9" id="_x0000_t202" coordsize="21600,21600" o:spt="202" path="m,l,21600r21600,l21600,xe">
                <v:stroke joinstyle="miter"/>
                <v:path gradientshapeok="t" o:connecttype="rect"/>
              </v:shapetype>
              <v:shape id="Textfeld 23" o:spid="_x0000_s1026" type="#_x0000_t202" style="position:absolute;margin-left:342pt;margin-top:62pt;width:393.2pt;height:37.55pt;z-index:251734016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" filled="f" fillcolor="#fffffe" stroked="f" strokecolor="#212120" insetpen="t">
                <v:textbox inset="2.88pt,2.88pt,2.88pt,2.88pt">
                  <w:txbxContent>
                    <w:p w14:paraId="5D2614AE" w14:textId="77777777" w:rsidR="00953BEC" w:rsidRPr="00953BEC" w:rsidRDefault="00953BEC" w:rsidP="00953BE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52"/>
                          <w:szCs w:val="52"/>
                          <w:lang w:val="de-CH"/>
                        </w:rPr>
                      </w:pPr>
                      <w:proofErr w:type="spellStart"/>
                      <w:r w:rsidRPr="00953BEC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52"/>
                          <w:szCs w:val="52"/>
                          <w:lang w:val="de-CH" w:bidi="de-DE"/>
                        </w:rPr>
                        <w:t>Logging</w:t>
                      </w:r>
                      <w:proofErr w:type="spellEnd"/>
                      <w:r w:rsidRPr="00953BEC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52"/>
                          <w:szCs w:val="52"/>
                          <w:lang w:val="de-CH" w:bidi="de-DE"/>
                        </w:rPr>
                        <w:t xml:space="preserve"> für TwinCAT3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75D0A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9E868EE" wp14:editId="4C8CFB88">
                <wp:simplePos x="0" y="0"/>
                <wp:positionH relativeFrom="margin">
                  <wp:posOffset>-1034</wp:posOffset>
                </wp:positionH>
                <wp:positionV relativeFrom="page">
                  <wp:posOffset>2134980</wp:posOffset>
                </wp:positionV>
                <wp:extent cx="1543685" cy="7479050"/>
                <wp:effectExtent l="0" t="0" r="0" b="7620"/>
                <wp:wrapNone/>
                <wp:docPr id="14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747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D5835" w14:textId="77777777" w:rsidR="002B1950" w:rsidRPr="00B14087" w:rsidRDefault="002B1950" w:rsidP="006548F3">
                            <w:pPr>
                              <w:widowControl w:val="0"/>
                              <w:tabs>
                                <w:tab w:val="left" w:pos="1302"/>
                              </w:tabs>
                              <w:spacing w:line="320" w:lineRule="exact"/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lang w:bidi="de-DE"/>
                              </w:rPr>
                            </w:pPr>
                            <w:r w:rsidRPr="00B14087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lang w:bidi="de-DE"/>
                              </w:rPr>
                              <w:t xml:space="preserve">Benutzerfreundliches, stressfreies und natürliches </w:t>
                            </w:r>
                            <w:proofErr w:type="spellStart"/>
                            <w:r w:rsidRPr="00B14087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lang w:bidi="de-DE"/>
                              </w:rPr>
                              <w:t>Logging</w:t>
                            </w:r>
                            <w:proofErr w:type="spellEnd"/>
                            <w:r w:rsidRPr="00B14087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lang w:bidi="de-DE"/>
                              </w:rPr>
                              <w:t xml:space="preserve"> für </w:t>
                            </w:r>
                            <w:proofErr w:type="spellStart"/>
                            <w:r w:rsidRPr="00B14087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lang w:bidi="de-DE"/>
                              </w:rPr>
                              <w:t>TwinCAT</w:t>
                            </w:r>
                            <w:proofErr w:type="spellEnd"/>
                            <w:r w:rsidRPr="00B14087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lang w:bidi="de-DE"/>
                              </w:rPr>
                              <w:t xml:space="preserve"> 3</w:t>
                            </w:r>
                          </w:p>
                          <w:p w14:paraId="656DDD8A" w14:textId="77777777" w:rsidR="002B1950" w:rsidRPr="0027731E" w:rsidRDefault="002B1950" w:rsidP="002B1950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14:paraId="42D8F3BD" w14:textId="3190BF63" w:rsidR="00317BDC" w:rsidRPr="0027731E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14:paraId="190B1787" w14:textId="77777777" w:rsidR="008A7001" w:rsidRPr="0027731E" w:rsidRDefault="008A7001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14:paraId="180B7620" w14:textId="77777777" w:rsidR="00317BDC" w:rsidRPr="00B14087" w:rsidRDefault="009037A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w w:val="90"/>
                                <w:sz w:val="18"/>
                                <w:szCs w:val="18"/>
                              </w:rPr>
                            </w:pPr>
                            <w:r w:rsidRPr="00B14087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>EINFACHE API</w:t>
                            </w:r>
                          </w:p>
                          <w:p w14:paraId="0ABF62A6" w14:textId="36870773" w:rsidR="009037A9" w:rsidRPr="002F5FE1" w:rsidRDefault="008A7001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 xml:space="preserve">Einfache Integration auch in bestehende Projekte mit nur wenig Zeilen Code. </w:t>
                            </w:r>
                          </w:p>
                          <w:p w14:paraId="6B38368B" w14:textId="726F29AB" w:rsidR="009037A9" w:rsidRPr="0027731E" w:rsidRDefault="009037A9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2D9E6B8D" w14:textId="77777777" w:rsidR="008A7001" w:rsidRPr="0027731E" w:rsidRDefault="008A7001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707ACBC1" w14:textId="77777777" w:rsidR="00FF57D8" w:rsidRPr="0027731E" w:rsidRDefault="00FF57D8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75238C2F" w14:textId="77777777" w:rsidR="002F0E13" w:rsidRPr="00B14087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w w:val="90"/>
                                <w:sz w:val="18"/>
                                <w:szCs w:val="18"/>
                              </w:rPr>
                            </w:pPr>
                            <w:r w:rsidRPr="00B14087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>EINFACHES UND EFFIZIENTES LOGGING IN DER SPS</w:t>
                            </w:r>
                          </w:p>
                          <w:p w14:paraId="6FC5E819" w14:textId="77777777" w:rsidR="002F0E13" w:rsidRPr="002F5FE1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>Log4TC bringt die Vorteile von anderen Hochsprachen wie C#, Java, usw. in die SPS-Welt.</w:t>
                            </w:r>
                          </w:p>
                          <w:p w14:paraId="1665FF32" w14:textId="77777777" w:rsidR="002F0E13" w:rsidRPr="0027731E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61FBDB3B" w14:textId="39136671" w:rsidR="002F0E13" w:rsidRPr="0027731E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384DD578" w14:textId="77777777" w:rsidR="00FF57D8" w:rsidRPr="0027731E" w:rsidRDefault="00FF57D8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16165DDF" w14:textId="77777777" w:rsidR="002F0E13" w:rsidRPr="00B14087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sz w:val="18"/>
                                <w:szCs w:val="18"/>
                              </w:rPr>
                            </w:pPr>
                            <w:r w:rsidRPr="00B14087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sz w:val="18"/>
                                <w:szCs w:val="18"/>
                                <w:lang w:bidi="de-DE"/>
                              </w:rPr>
                              <w:t>UNTERSTÜTZUNG VON VERSCHIEDENEN AUSGABEN</w:t>
                            </w:r>
                          </w:p>
                          <w:p w14:paraId="731BFC04" w14:textId="77777777" w:rsidR="002F0E13" w:rsidRPr="002F5FE1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</w:pPr>
                            <w:proofErr w:type="spellStart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>Standardmässige</w:t>
                            </w:r>
                            <w:proofErr w:type="spellEnd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 xml:space="preserve"> Plugins:</w:t>
                            </w:r>
                          </w:p>
                          <w:p w14:paraId="13A014A6" w14:textId="77777777" w:rsidR="002F0E13" w:rsidRPr="002F5FE1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 xml:space="preserve">   - </w:t>
                            </w:r>
                            <w:proofErr w:type="spellStart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>Nlog</w:t>
                            </w:r>
                            <w:proofErr w:type="spellEnd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 xml:space="preserve"> (Text)</w:t>
                            </w:r>
                          </w:p>
                          <w:p w14:paraId="7F44ED0E" w14:textId="77777777" w:rsidR="002F0E13" w:rsidRPr="002F5FE1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 xml:space="preserve">   - </w:t>
                            </w:r>
                            <w:proofErr w:type="spellStart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>InfluxDB</w:t>
                            </w:r>
                            <w:proofErr w:type="spellEnd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 xml:space="preserve"> / </w:t>
                            </w:r>
                            <w:proofErr w:type="gramStart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>Graphite</w:t>
                            </w:r>
                            <w:proofErr w:type="gramEnd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 xml:space="preserve"> (DB)</w:t>
                            </w:r>
                          </w:p>
                          <w:p w14:paraId="1247409A" w14:textId="77777777" w:rsidR="002F0E13" w:rsidRPr="002F5FE1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 xml:space="preserve">   - </w:t>
                            </w:r>
                            <w:proofErr w:type="spellStart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>GrayLog</w:t>
                            </w:r>
                            <w:proofErr w:type="spellEnd"/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t xml:space="preserve"> (Log-Server)</w:t>
                            </w:r>
                          </w:p>
                          <w:p w14:paraId="52861A01" w14:textId="77777777" w:rsidR="002F0E13" w:rsidRPr="002F5FE1" w:rsidRDefault="002F0E13" w:rsidP="002F0E13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2F5FE1">
                              <w:rPr>
                                <w:rFonts w:ascii="Arial" w:eastAsia="Arial" w:hAnsi="Arial" w:cs="Arial"/>
                                <w:color w:val="FFFFFE"/>
                                <w:sz w:val="18"/>
                                <w:szCs w:val="18"/>
                                <w:lang w:bidi="de-DE"/>
                              </w:rPr>
                              <w:br/>
                              <w:t xml:space="preserve">Fragen Sie uns für individuelle Anpassungen. </w:t>
                            </w:r>
                          </w:p>
                          <w:p w14:paraId="7DA06BD4" w14:textId="77777777" w:rsidR="002F0E13" w:rsidRPr="0027731E" w:rsidRDefault="002F0E13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868EE" id="Textfeld 18" o:spid="_x0000_s1027" type="#_x0000_t202" style="position:absolute;margin-left:-.1pt;margin-top:168.1pt;width:121.55pt;height:588.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6D3D5835" w14:textId="77777777" w:rsidR="002B1950" w:rsidRPr="00B14087" w:rsidRDefault="002B1950" w:rsidP="006548F3">
                      <w:pPr>
                        <w:widowControl w:val="0"/>
                        <w:tabs>
                          <w:tab w:val="left" w:pos="1302"/>
                        </w:tabs>
                        <w:spacing w:line="320" w:lineRule="exact"/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lang w:bidi="de-DE"/>
                        </w:rPr>
                      </w:pPr>
                      <w:r w:rsidRPr="00B14087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lang w:bidi="de-DE"/>
                        </w:rPr>
                        <w:t xml:space="preserve">Benutzerfreundliches, stressfreies und natürliches </w:t>
                      </w:r>
                      <w:proofErr w:type="spellStart"/>
                      <w:r w:rsidRPr="00B14087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lang w:bidi="de-DE"/>
                        </w:rPr>
                        <w:t>Logging</w:t>
                      </w:r>
                      <w:proofErr w:type="spellEnd"/>
                      <w:r w:rsidRPr="00B14087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lang w:bidi="de-DE"/>
                        </w:rPr>
                        <w:t xml:space="preserve"> für </w:t>
                      </w:r>
                      <w:proofErr w:type="spellStart"/>
                      <w:r w:rsidRPr="00B14087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lang w:bidi="de-DE"/>
                        </w:rPr>
                        <w:t>TwinCAT</w:t>
                      </w:r>
                      <w:proofErr w:type="spellEnd"/>
                      <w:r w:rsidRPr="00B14087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lang w:bidi="de-DE"/>
                        </w:rPr>
                        <w:t xml:space="preserve"> 3</w:t>
                      </w:r>
                    </w:p>
                    <w:p w14:paraId="656DDD8A" w14:textId="77777777" w:rsidR="002B1950" w:rsidRPr="0027731E" w:rsidRDefault="002B1950" w:rsidP="002B1950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14:paraId="42D8F3BD" w14:textId="3190BF63" w:rsidR="00317BDC" w:rsidRPr="0027731E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14:paraId="190B1787" w14:textId="77777777" w:rsidR="008A7001" w:rsidRPr="0027731E" w:rsidRDefault="008A7001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14:paraId="180B7620" w14:textId="77777777" w:rsidR="00317BDC" w:rsidRPr="00B14087" w:rsidRDefault="009037A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bCs/>
                          <w:color w:val="EF792F"/>
                          <w:w w:val="90"/>
                          <w:sz w:val="18"/>
                          <w:szCs w:val="18"/>
                        </w:rPr>
                      </w:pPr>
                      <w:r w:rsidRPr="00B14087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>EINFACHE API</w:t>
                      </w:r>
                    </w:p>
                    <w:p w14:paraId="0ABF62A6" w14:textId="36870773" w:rsidR="009037A9" w:rsidRPr="002F5FE1" w:rsidRDefault="008A7001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</w:pPr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 xml:space="preserve">Einfache Integration auch in bestehende Projekte mit nur wenig Zeilen Code. </w:t>
                      </w:r>
                    </w:p>
                    <w:p w14:paraId="6B38368B" w14:textId="726F29AB" w:rsidR="009037A9" w:rsidRPr="0027731E" w:rsidRDefault="009037A9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2D9E6B8D" w14:textId="77777777" w:rsidR="008A7001" w:rsidRPr="0027731E" w:rsidRDefault="008A7001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707ACBC1" w14:textId="77777777" w:rsidR="00FF57D8" w:rsidRPr="0027731E" w:rsidRDefault="00FF57D8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75238C2F" w14:textId="77777777" w:rsidR="002F0E13" w:rsidRPr="00B14087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bCs/>
                          <w:color w:val="EF792F"/>
                          <w:w w:val="90"/>
                          <w:sz w:val="18"/>
                          <w:szCs w:val="18"/>
                        </w:rPr>
                      </w:pPr>
                      <w:r w:rsidRPr="00B14087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>EINFACHES UND EFFIZIENTES LOGGING IN DER SPS</w:t>
                      </w:r>
                    </w:p>
                    <w:p w14:paraId="6FC5E819" w14:textId="77777777" w:rsidR="002F0E13" w:rsidRPr="002F5FE1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</w:pPr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>Log4TC bringt die Vorteile von anderen Hochsprachen wie C#, Java, usw. in die SPS-Welt.</w:t>
                      </w:r>
                    </w:p>
                    <w:p w14:paraId="1665FF32" w14:textId="77777777" w:rsidR="002F0E13" w:rsidRPr="0027731E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61FBDB3B" w14:textId="39136671" w:rsidR="002F0E13" w:rsidRPr="0027731E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384DD578" w14:textId="77777777" w:rsidR="00FF57D8" w:rsidRPr="0027731E" w:rsidRDefault="00FF57D8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  <w:p w14:paraId="16165DDF" w14:textId="77777777" w:rsidR="002F0E13" w:rsidRPr="00B14087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bCs/>
                          <w:color w:val="EF792F"/>
                          <w:sz w:val="18"/>
                          <w:szCs w:val="18"/>
                        </w:rPr>
                      </w:pPr>
                      <w:r w:rsidRPr="00B14087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sz w:val="18"/>
                          <w:szCs w:val="18"/>
                          <w:lang w:bidi="de-DE"/>
                        </w:rPr>
                        <w:t>UNTERSTÜTZUNG VON VERSCHIEDENEN AUSGABEN</w:t>
                      </w:r>
                    </w:p>
                    <w:p w14:paraId="731BFC04" w14:textId="77777777" w:rsidR="002F0E13" w:rsidRPr="002F5FE1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</w:pPr>
                      <w:proofErr w:type="spellStart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>Standardmässige</w:t>
                      </w:r>
                      <w:proofErr w:type="spellEnd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 xml:space="preserve"> Plugins:</w:t>
                      </w:r>
                    </w:p>
                    <w:p w14:paraId="13A014A6" w14:textId="77777777" w:rsidR="002F0E13" w:rsidRPr="002F5FE1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</w:pPr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 xml:space="preserve">   - </w:t>
                      </w:r>
                      <w:proofErr w:type="spellStart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>Nlog</w:t>
                      </w:r>
                      <w:proofErr w:type="spellEnd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 xml:space="preserve"> (Text)</w:t>
                      </w:r>
                    </w:p>
                    <w:p w14:paraId="7F44ED0E" w14:textId="77777777" w:rsidR="002F0E13" w:rsidRPr="002F5FE1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</w:pPr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 xml:space="preserve">   - </w:t>
                      </w:r>
                      <w:proofErr w:type="spellStart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>InfluxDB</w:t>
                      </w:r>
                      <w:proofErr w:type="spellEnd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 xml:space="preserve"> / </w:t>
                      </w:r>
                      <w:proofErr w:type="gramStart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>Graphite</w:t>
                      </w:r>
                      <w:proofErr w:type="gramEnd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 xml:space="preserve"> (DB)</w:t>
                      </w:r>
                    </w:p>
                    <w:p w14:paraId="1247409A" w14:textId="77777777" w:rsidR="002F0E13" w:rsidRPr="002F5FE1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</w:pPr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 xml:space="preserve">   - </w:t>
                      </w:r>
                      <w:proofErr w:type="spellStart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>GrayLog</w:t>
                      </w:r>
                      <w:proofErr w:type="spellEnd"/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t xml:space="preserve"> (Log-Server)</w:t>
                      </w:r>
                    </w:p>
                    <w:p w14:paraId="52861A01" w14:textId="77777777" w:rsidR="002F0E13" w:rsidRPr="002F5FE1" w:rsidRDefault="002F0E13" w:rsidP="002F0E13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</w:pPr>
                      <w:r w:rsidRPr="002F5FE1">
                        <w:rPr>
                          <w:rFonts w:ascii="Arial" w:eastAsia="Arial" w:hAnsi="Arial" w:cs="Arial"/>
                          <w:color w:val="FFFFFE"/>
                          <w:sz w:val="18"/>
                          <w:szCs w:val="18"/>
                          <w:lang w:bidi="de-DE"/>
                        </w:rPr>
                        <w:br/>
                        <w:t xml:space="preserve">Fragen Sie uns für individuelle Anpassungen. </w:t>
                      </w:r>
                    </w:p>
                    <w:p w14:paraId="7DA06BD4" w14:textId="77777777" w:rsidR="002F0E13" w:rsidRPr="0027731E" w:rsidRDefault="002F0E13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de-DE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14087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26B17852" wp14:editId="225AEB52">
                <wp:simplePos x="0" y="0"/>
                <wp:positionH relativeFrom="margin">
                  <wp:align>right</wp:align>
                </wp:positionH>
                <wp:positionV relativeFrom="page">
                  <wp:posOffset>3186752</wp:posOffset>
                </wp:positionV>
                <wp:extent cx="2159881" cy="2560320"/>
                <wp:effectExtent l="0" t="0" r="0" b="0"/>
                <wp:wrapNone/>
                <wp:docPr id="2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881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A35EAD" w14:textId="77777777" w:rsidR="009037A9" w:rsidRPr="00B14087" w:rsidRDefault="009037A9" w:rsidP="009037A9">
                            <w:pPr>
                              <w:widowControl w:val="0"/>
                              <w:spacing w:line="300" w:lineRule="exact"/>
                              <w:rPr>
                                <w:rFonts w:ascii="Arial" w:eastAsia="Arial" w:hAnsi="Arial" w:cs="Arial"/>
                                <w:b/>
                                <w:color w:val="595959" w:themeColor="text1" w:themeTint="A6"/>
                                <w:sz w:val="16"/>
                                <w:szCs w:val="16"/>
                                <w:lang w:bidi="de-DE"/>
                              </w:rPr>
                            </w:pPr>
                            <w:r w:rsidRPr="00B14087">
                              <w:rPr>
                                <w:rFonts w:ascii="Arial" w:eastAsia="Arial" w:hAnsi="Arial" w:cs="Arial"/>
                                <w:b/>
                                <w:color w:val="595959" w:themeColor="text1" w:themeTint="A6"/>
                                <w:spacing w:val="20"/>
                                <w:w w:val="90"/>
                                <w:sz w:val="18"/>
                                <w:szCs w:val="18"/>
                                <w:lang w:bidi="de-DE"/>
                              </w:rPr>
                              <w:t>FEATURES</w:t>
                            </w:r>
                          </w:p>
                          <w:p w14:paraId="4B73F84D" w14:textId="77777777" w:rsidR="00317BDC" w:rsidRPr="00B14087" w:rsidRDefault="00317BDC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14:paraId="3B097991" w14:textId="77777777" w:rsidR="005C62AB" w:rsidRPr="00B14087" w:rsidRDefault="005C62AB" w:rsidP="00B14087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Strukturierte</w:t>
                            </w:r>
                            <w:r w:rsidR="00421E75"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s</w:t>
                            </w:r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 xml:space="preserve"> </w:t>
                            </w:r>
                            <w:proofErr w:type="spellStart"/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Logging</w:t>
                            </w:r>
                            <w:proofErr w:type="spellEnd"/>
                          </w:p>
                          <w:p w14:paraId="7589701C" w14:textId="77777777" w:rsidR="009229B2" w:rsidRPr="00B14087" w:rsidRDefault="009229B2" w:rsidP="00B14087">
                            <w:pPr>
                              <w:widowControl w:val="0"/>
                              <w:spacing w:line="276" w:lineRule="auto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</w:p>
                          <w:p w14:paraId="349EEA78" w14:textId="77777777" w:rsidR="005C62AB" w:rsidRPr="00B14087" w:rsidRDefault="005C62AB" w:rsidP="00B14087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  <w:proofErr w:type="spellStart"/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Context</w:t>
                            </w:r>
                            <w:proofErr w:type="spellEnd"/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-Eigenschaften</w:t>
                            </w:r>
                          </w:p>
                          <w:p w14:paraId="4F95C0A7" w14:textId="77777777" w:rsidR="009229B2" w:rsidRPr="00B14087" w:rsidRDefault="009229B2" w:rsidP="00B14087">
                            <w:pPr>
                              <w:widowControl w:val="0"/>
                              <w:spacing w:line="276" w:lineRule="auto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</w:p>
                          <w:p w14:paraId="3F0CB650" w14:textId="77777777" w:rsidR="005C62AB" w:rsidRPr="00B14087" w:rsidRDefault="005C62AB" w:rsidP="00B14087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Performant</w:t>
                            </w:r>
                            <w:r w:rsidR="009229B2"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 xml:space="preserve"> und </w:t>
                            </w:r>
                            <w:proofErr w:type="gramStart"/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Modular</w:t>
                            </w:r>
                            <w:proofErr w:type="gramEnd"/>
                          </w:p>
                          <w:p w14:paraId="65BAE743" w14:textId="77777777" w:rsidR="009229B2" w:rsidRPr="00B14087" w:rsidRDefault="009229B2" w:rsidP="00B14087">
                            <w:pPr>
                              <w:widowControl w:val="0"/>
                              <w:spacing w:line="276" w:lineRule="auto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</w:p>
                          <w:p w14:paraId="4E46EB20" w14:textId="77777777" w:rsidR="009229B2" w:rsidRPr="00B14087" w:rsidRDefault="009229B2" w:rsidP="00B14087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Kostenlose Testversion</w:t>
                            </w:r>
                          </w:p>
                          <w:p w14:paraId="11B71926" w14:textId="77777777" w:rsidR="00C11B89" w:rsidRPr="00B14087" w:rsidRDefault="00C11B89" w:rsidP="00B14087">
                            <w:pPr>
                              <w:widowControl w:val="0"/>
                              <w:spacing w:line="276" w:lineRule="auto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</w:p>
                          <w:p w14:paraId="5C9C6F64" w14:textId="77777777" w:rsidR="00E7447C" w:rsidRPr="00E7447C" w:rsidRDefault="00C11B89" w:rsidP="000556E5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color w:val="auto"/>
                                <w:kern w:val="0"/>
                              </w:rPr>
                            </w:pPr>
                            <w:r w:rsidRPr="00E7447C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Einfache Lizenzierung via Beckhoff</w:t>
                            </w:r>
                          </w:p>
                          <w:p w14:paraId="786A40FE" w14:textId="77777777" w:rsidR="00E7447C" w:rsidRPr="00E7447C" w:rsidRDefault="00E7447C" w:rsidP="00E7447C">
                            <w:pPr>
                              <w:pStyle w:val="Listenabsatz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</w:p>
                          <w:p w14:paraId="6D824411" w14:textId="0166B78E" w:rsidR="00E7447C" w:rsidRPr="00E7447C" w:rsidRDefault="00E7447C" w:rsidP="000556E5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color w:val="auto"/>
                                <w:kern w:val="0"/>
                              </w:rPr>
                            </w:pPr>
                            <w:proofErr w:type="spellStart"/>
                            <w:r w:rsidRPr="00E7447C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Unbegrenzte</w:t>
                            </w:r>
                            <w:proofErr w:type="spellEnd"/>
                            <w:r w:rsidRPr="00E7447C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 xml:space="preserve"> Ausgabemöglichkeiten</w:t>
                            </w:r>
                          </w:p>
                          <w:p w14:paraId="26922609" w14:textId="63C3E703" w:rsidR="00B14087" w:rsidRPr="00B14087" w:rsidRDefault="00B14087" w:rsidP="00E7447C">
                            <w:pPr>
                              <w:pStyle w:val="Listenabsatz"/>
                              <w:widowControl w:val="0"/>
                              <w:spacing w:line="276" w:lineRule="auto"/>
                              <w:ind w:left="360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</w:pPr>
                            <w:r w:rsidRPr="00B14087">
                              <w:rPr>
                                <w:rFonts w:ascii="Arial" w:eastAsia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bidi="de-DE"/>
                              </w:rPr>
                              <w:t>(Textdatei, Datenbank, Cloud usw.)</w:t>
                            </w:r>
                          </w:p>
                          <w:p w14:paraId="68861321" w14:textId="77777777" w:rsidR="009229B2" w:rsidRPr="0027731E" w:rsidRDefault="009229B2" w:rsidP="009229B2">
                            <w:pPr>
                              <w:pStyle w:val="Listenabsatz"/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de-DE"/>
                              </w:rPr>
                            </w:pPr>
                          </w:p>
                          <w:p w14:paraId="7A98C1E2" w14:textId="77777777" w:rsidR="00322758" w:rsidRPr="0027731E" w:rsidRDefault="00322758" w:rsidP="005C62A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B17852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8" type="#_x0000_t202" style="position:absolute;margin-left:118.85pt;margin-top:250.95pt;width:170.05pt;height:201.6pt;z-index:251648512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" filled="f" fillcolor="#fffffe" stroked="f" strokecolor="#212120" insetpen="t">
                <v:textbox inset="2.88pt,2.88pt,2.88pt,2.88pt">
                  <w:txbxContent>
                    <w:p w14:paraId="39A35EAD" w14:textId="77777777" w:rsidR="009037A9" w:rsidRPr="00B14087" w:rsidRDefault="009037A9" w:rsidP="009037A9">
                      <w:pPr>
                        <w:widowControl w:val="0"/>
                        <w:spacing w:line="300" w:lineRule="exact"/>
                        <w:rPr>
                          <w:rFonts w:ascii="Arial" w:eastAsia="Arial" w:hAnsi="Arial" w:cs="Arial"/>
                          <w:b/>
                          <w:color w:val="595959" w:themeColor="text1" w:themeTint="A6"/>
                          <w:sz w:val="16"/>
                          <w:szCs w:val="16"/>
                          <w:lang w:bidi="de-DE"/>
                        </w:rPr>
                      </w:pPr>
                      <w:r w:rsidRPr="00B14087">
                        <w:rPr>
                          <w:rFonts w:ascii="Arial" w:eastAsia="Arial" w:hAnsi="Arial" w:cs="Arial"/>
                          <w:b/>
                          <w:color w:val="595959" w:themeColor="text1" w:themeTint="A6"/>
                          <w:spacing w:val="20"/>
                          <w:w w:val="90"/>
                          <w:sz w:val="18"/>
                          <w:szCs w:val="18"/>
                          <w:lang w:bidi="de-DE"/>
                        </w:rPr>
                        <w:t>FEATURES</w:t>
                      </w:r>
                    </w:p>
                    <w:p w14:paraId="4B73F84D" w14:textId="77777777" w:rsidR="00317BDC" w:rsidRPr="00B14087" w:rsidRDefault="00317BDC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14:paraId="3B097991" w14:textId="77777777" w:rsidR="005C62AB" w:rsidRPr="00B14087" w:rsidRDefault="005C62AB" w:rsidP="00B14087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Strukturierte</w:t>
                      </w:r>
                      <w:r w:rsidR="00421E75"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s</w:t>
                      </w:r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 xml:space="preserve"> </w:t>
                      </w:r>
                      <w:proofErr w:type="spellStart"/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Logging</w:t>
                      </w:r>
                      <w:proofErr w:type="spellEnd"/>
                    </w:p>
                    <w:p w14:paraId="7589701C" w14:textId="77777777" w:rsidR="009229B2" w:rsidRPr="00B14087" w:rsidRDefault="009229B2" w:rsidP="00B14087">
                      <w:pPr>
                        <w:widowControl w:val="0"/>
                        <w:spacing w:line="276" w:lineRule="auto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</w:p>
                    <w:p w14:paraId="349EEA78" w14:textId="77777777" w:rsidR="005C62AB" w:rsidRPr="00B14087" w:rsidRDefault="005C62AB" w:rsidP="00B14087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  <w:proofErr w:type="spellStart"/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Context</w:t>
                      </w:r>
                      <w:proofErr w:type="spellEnd"/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-Eigenschaften</w:t>
                      </w:r>
                    </w:p>
                    <w:p w14:paraId="4F95C0A7" w14:textId="77777777" w:rsidR="009229B2" w:rsidRPr="00B14087" w:rsidRDefault="009229B2" w:rsidP="00B14087">
                      <w:pPr>
                        <w:widowControl w:val="0"/>
                        <w:spacing w:line="276" w:lineRule="auto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</w:p>
                    <w:p w14:paraId="3F0CB650" w14:textId="77777777" w:rsidR="005C62AB" w:rsidRPr="00B14087" w:rsidRDefault="005C62AB" w:rsidP="00B14087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Performant</w:t>
                      </w:r>
                      <w:r w:rsidR="009229B2"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 xml:space="preserve"> und </w:t>
                      </w:r>
                      <w:proofErr w:type="gramStart"/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Modular</w:t>
                      </w:r>
                      <w:proofErr w:type="gramEnd"/>
                    </w:p>
                    <w:p w14:paraId="65BAE743" w14:textId="77777777" w:rsidR="009229B2" w:rsidRPr="00B14087" w:rsidRDefault="009229B2" w:rsidP="00B14087">
                      <w:pPr>
                        <w:widowControl w:val="0"/>
                        <w:spacing w:line="276" w:lineRule="auto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</w:p>
                    <w:p w14:paraId="4E46EB20" w14:textId="77777777" w:rsidR="009229B2" w:rsidRPr="00B14087" w:rsidRDefault="009229B2" w:rsidP="00B14087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Kostenlose Testversion</w:t>
                      </w:r>
                    </w:p>
                    <w:p w14:paraId="11B71926" w14:textId="77777777" w:rsidR="00C11B89" w:rsidRPr="00B14087" w:rsidRDefault="00C11B89" w:rsidP="00B14087">
                      <w:pPr>
                        <w:widowControl w:val="0"/>
                        <w:spacing w:line="276" w:lineRule="auto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</w:p>
                    <w:p w14:paraId="5C9C6F64" w14:textId="77777777" w:rsidR="00E7447C" w:rsidRPr="00E7447C" w:rsidRDefault="00C11B89" w:rsidP="000556E5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color w:val="auto"/>
                          <w:kern w:val="0"/>
                        </w:rPr>
                      </w:pPr>
                      <w:r w:rsidRPr="00E7447C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Einfache Lizenzierung via Beckhoff</w:t>
                      </w:r>
                    </w:p>
                    <w:p w14:paraId="786A40FE" w14:textId="77777777" w:rsidR="00E7447C" w:rsidRPr="00E7447C" w:rsidRDefault="00E7447C" w:rsidP="00E7447C">
                      <w:pPr>
                        <w:pStyle w:val="Listenabsatz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</w:p>
                    <w:p w14:paraId="6D824411" w14:textId="0166B78E" w:rsidR="00E7447C" w:rsidRPr="00E7447C" w:rsidRDefault="00E7447C" w:rsidP="000556E5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color w:val="auto"/>
                          <w:kern w:val="0"/>
                        </w:rPr>
                      </w:pPr>
                      <w:proofErr w:type="spellStart"/>
                      <w:r w:rsidRPr="00E7447C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Unbegrenzte</w:t>
                      </w:r>
                      <w:proofErr w:type="spellEnd"/>
                      <w:r w:rsidRPr="00E7447C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 xml:space="preserve"> Ausgabemöglichkeiten</w:t>
                      </w:r>
                    </w:p>
                    <w:p w14:paraId="26922609" w14:textId="63C3E703" w:rsidR="00B14087" w:rsidRPr="00B14087" w:rsidRDefault="00B14087" w:rsidP="00E7447C">
                      <w:pPr>
                        <w:pStyle w:val="Listenabsatz"/>
                        <w:widowControl w:val="0"/>
                        <w:spacing w:line="276" w:lineRule="auto"/>
                        <w:ind w:left="360"/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</w:pPr>
                      <w:r w:rsidRPr="00B14087">
                        <w:rPr>
                          <w:rFonts w:ascii="Arial" w:eastAsia="Arial" w:hAnsi="Arial" w:cs="Arial"/>
                          <w:color w:val="595959" w:themeColor="text1" w:themeTint="A6"/>
                          <w:sz w:val="18"/>
                          <w:szCs w:val="18"/>
                          <w:lang w:bidi="de-DE"/>
                        </w:rPr>
                        <w:t>(Textdatei, Datenbank, Cloud usw.)</w:t>
                      </w:r>
                    </w:p>
                    <w:p w14:paraId="68861321" w14:textId="77777777" w:rsidR="009229B2" w:rsidRPr="0027731E" w:rsidRDefault="009229B2" w:rsidP="009229B2">
                      <w:pPr>
                        <w:pStyle w:val="Listenabsatz"/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de-DE"/>
                        </w:rPr>
                      </w:pPr>
                    </w:p>
                    <w:p w14:paraId="7A98C1E2" w14:textId="77777777" w:rsidR="00322758" w:rsidRPr="0027731E" w:rsidRDefault="00322758" w:rsidP="005C62A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3BEC" w:rsidRPr="00326EEA">
        <w:rPr>
          <w:rFonts w:ascii="Open Sans Light" w:hAnsi="Open Sans Light" w:cs="Open Sans Light"/>
          <w:noProof/>
        </w:rPr>
        <w:drawing>
          <wp:anchor distT="0" distB="0" distL="114300" distR="114300" simplePos="0" relativeHeight="251726848" behindDoc="0" locked="0" layoutInCell="1" allowOverlap="1" wp14:anchorId="019BA43B" wp14:editId="422F912C">
            <wp:simplePos x="0" y="0"/>
            <wp:positionH relativeFrom="column">
              <wp:posOffset>2137410</wp:posOffset>
            </wp:positionH>
            <wp:positionV relativeFrom="paragraph">
              <wp:posOffset>2941955</wp:posOffset>
            </wp:positionV>
            <wp:extent cx="1919605" cy="1919605"/>
            <wp:effectExtent l="0" t="152400" r="0" b="633095"/>
            <wp:wrapNone/>
            <wp:docPr id="1561209224" name="Grafik 1561209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1919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4">
                          <a:satMod val="175000"/>
                          <a:alpha val="40000"/>
                        </a:schemeClr>
                      </a:glow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BEC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717632" behindDoc="0" locked="0" layoutInCell="1" allowOverlap="1" wp14:anchorId="5D0FC136" wp14:editId="7FA5A7B3">
                <wp:simplePos x="0" y="0"/>
                <wp:positionH relativeFrom="column">
                  <wp:posOffset>2055233</wp:posOffset>
                </wp:positionH>
                <wp:positionV relativeFrom="page">
                  <wp:posOffset>2136490</wp:posOffset>
                </wp:positionV>
                <wp:extent cx="4978400" cy="1153572"/>
                <wp:effectExtent l="0" t="0" r="0" b="8890"/>
                <wp:wrapNone/>
                <wp:docPr id="1561209216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0" cy="1153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08199E" w14:textId="7F0A4729" w:rsidR="009037A9" w:rsidRPr="0027731E" w:rsidRDefault="009037A9" w:rsidP="00953BEC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Log4TC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ist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eine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Erweiterung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für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TwinCAT3</w:t>
                            </w:r>
                            <w:r w:rsid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von </w:t>
                            </w:r>
                            <w:r w:rsidR="00953BEC"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Beckhoff</w:t>
                            </w:r>
                            <w:r w:rsid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,</w:t>
                            </w: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um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direkt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aus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der SPS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Logmeldungen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erzeugen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zu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können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. </w:t>
                            </w:r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Die </w:t>
                            </w:r>
                            <w:proofErr w:type="spellStart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Meldungen</w:t>
                            </w:r>
                            <w:proofErr w:type="spellEnd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können</w:t>
                            </w:r>
                            <w:proofErr w:type="spellEnd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transferiert</w:t>
                            </w:r>
                            <w:proofErr w:type="spellEnd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, </w:t>
                            </w:r>
                            <w:proofErr w:type="spellStart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gefiltert</w:t>
                            </w:r>
                            <w:proofErr w:type="spellEnd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, </w:t>
                            </w:r>
                            <w:proofErr w:type="spellStart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ausgewertet</w:t>
                            </w:r>
                            <w:proofErr w:type="spellEnd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und an </w:t>
                            </w:r>
                            <w:proofErr w:type="spellStart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verschiedene</w:t>
                            </w:r>
                            <w:proofErr w:type="spellEnd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Ausgaben</w:t>
                            </w:r>
                            <w:proofErr w:type="spellEnd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weitergleitet</w:t>
                            </w:r>
                            <w:proofErr w:type="spellEnd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werden</w:t>
                            </w:r>
                            <w:proofErr w:type="spellEnd"/>
                            <w:r w:rsidR="00953BEC" w:rsidRPr="00953BEC">
                              <w:rPr>
                                <w:rFonts w:ascii="Arial" w:eastAsia="Arial" w:hAnsi="Arial" w:cs="Arial"/>
                                <w:color w:val="676767"/>
                                <w:sz w:val="18"/>
                                <w:szCs w:val="18"/>
                                <w:lang w:val="en-US" w:bidi="de-DE"/>
                              </w:rPr>
                              <w:t>.</w:t>
                            </w:r>
                          </w:p>
                          <w:p w14:paraId="51CB6EFB" w14:textId="77777777" w:rsidR="009037A9" w:rsidRPr="0027731E" w:rsidRDefault="009037A9" w:rsidP="009037A9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en-US"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FC136" id="Textfeld 16" o:spid="_x0000_s1029" type="#_x0000_t202" style="position:absolute;margin-left:161.85pt;margin-top:168.25pt;width:392pt;height:90.85pt;z-index:251717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" filled="f" fillcolor="#fffffe" stroked="f" strokecolor="#212120" insetpen="t">
                <v:textbox inset="2.88pt,2.88pt,2.88pt,2.88pt">
                  <w:txbxContent>
                    <w:p w14:paraId="0008199E" w14:textId="7F0A4729" w:rsidR="009037A9" w:rsidRPr="0027731E" w:rsidRDefault="009037A9" w:rsidP="00953BEC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Log4TC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ist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eine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Erweiterung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für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TwinCAT3</w:t>
                      </w:r>
                      <w:r w:rsid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von </w:t>
                      </w:r>
                      <w:r w:rsidR="00953BEC"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Beckhoff</w:t>
                      </w:r>
                      <w:r w:rsid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,</w:t>
                      </w:r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um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direkt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aus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der SPS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Logmeldungen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erzeugen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zu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können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. </w:t>
                      </w:r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Die </w:t>
                      </w:r>
                      <w:proofErr w:type="spellStart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Meldungen</w:t>
                      </w:r>
                      <w:proofErr w:type="spellEnd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können</w:t>
                      </w:r>
                      <w:proofErr w:type="spellEnd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transferiert</w:t>
                      </w:r>
                      <w:proofErr w:type="spellEnd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, </w:t>
                      </w:r>
                      <w:proofErr w:type="spellStart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gefiltert</w:t>
                      </w:r>
                      <w:proofErr w:type="spellEnd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, </w:t>
                      </w:r>
                      <w:proofErr w:type="spellStart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ausgewertet</w:t>
                      </w:r>
                      <w:proofErr w:type="spellEnd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und an </w:t>
                      </w:r>
                      <w:proofErr w:type="spellStart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verschiedene</w:t>
                      </w:r>
                      <w:proofErr w:type="spellEnd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Ausgaben</w:t>
                      </w:r>
                      <w:proofErr w:type="spellEnd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weitergleitet</w:t>
                      </w:r>
                      <w:proofErr w:type="spellEnd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werden</w:t>
                      </w:r>
                      <w:proofErr w:type="spellEnd"/>
                      <w:r w:rsidR="00953BEC" w:rsidRPr="00953BEC">
                        <w:rPr>
                          <w:rFonts w:ascii="Arial" w:eastAsia="Arial" w:hAnsi="Arial" w:cs="Arial"/>
                          <w:color w:val="676767"/>
                          <w:sz w:val="18"/>
                          <w:szCs w:val="18"/>
                          <w:lang w:val="en-US" w:bidi="de-DE"/>
                        </w:rPr>
                        <w:t>.</w:t>
                      </w:r>
                    </w:p>
                    <w:p w14:paraId="51CB6EFB" w14:textId="77777777" w:rsidR="009037A9" w:rsidRPr="0027731E" w:rsidRDefault="009037A9" w:rsidP="009037A9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en-US" w:bidi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53BEC">
        <w:rPr>
          <w:noProof/>
        </w:rPr>
        <w:drawing>
          <wp:anchor distT="0" distB="0" distL="114300" distR="114300" simplePos="0" relativeHeight="251731968" behindDoc="0" locked="0" layoutInCell="1" allowOverlap="1" wp14:anchorId="5680CA4E" wp14:editId="57AF51C9">
            <wp:simplePos x="0" y="0"/>
            <wp:positionH relativeFrom="margin">
              <wp:align>left</wp:align>
            </wp:positionH>
            <wp:positionV relativeFrom="paragraph">
              <wp:posOffset>409401</wp:posOffset>
            </wp:positionV>
            <wp:extent cx="1549400" cy="894080"/>
            <wp:effectExtent l="0" t="0" r="0" b="127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890" cy="89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E43" w:rsidRPr="00326EEA">
        <w:rPr>
          <w:rFonts w:ascii="Open Sans Light" w:hAnsi="Open Sans Light" w:cs="Open Sans Light"/>
          <w:noProof/>
          <w:lang w:bidi="de-DE"/>
        </w:rPr>
        <mc:AlternateContent>
          <mc:Choice Requires="wps">
            <w:drawing>
              <wp:anchor distT="36576" distB="36576" distL="36576" distR="36576" simplePos="0" relativeHeight="251721728" behindDoc="0" locked="0" layoutInCell="1" allowOverlap="1" wp14:anchorId="701250EC" wp14:editId="555CD979">
                <wp:simplePos x="0" y="0"/>
                <wp:positionH relativeFrom="column">
                  <wp:posOffset>4691210</wp:posOffset>
                </wp:positionH>
                <wp:positionV relativeFrom="page">
                  <wp:posOffset>10117303</wp:posOffset>
                </wp:positionV>
                <wp:extent cx="2396758" cy="575945"/>
                <wp:effectExtent l="0" t="0" r="3810" b="0"/>
                <wp:wrapNone/>
                <wp:docPr id="55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6758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D01B23" w14:textId="27C30E1C" w:rsidR="009229B2" w:rsidRPr="0027731E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mbc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engineering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 xml:space="preserve"> GmbH</w:t>
                            </w:r>
                          </w:p>
                          <w:p w14:paraId="4CAE0A9F" w14:textId="77777777" w:rsidR="009550C4" w:rsidRPr="0027731E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Täschmattstrasse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 xml:space="preserve"> 16</w:t>
                            </w:r>
                          </w:p>
                          <w:p w14:paraId="4BDA47CF" w14:textId="77777777" w:rsidR="009550C4" w:rsidRPr="0027731E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6015</w:t>
                            </w:r>
                            <w:r w:rsidR="009550C4"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 xml:space="preserve"> </w:t>
                            </w:r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Luzern</w:t>
                            </w:r>
                          </w:p>
                          <w:p w14:paraId="1001A612" w14:textId="77777777" w:rsidR="009550C4" w:rsidRPr="0027731E" w:rsidRDefault="009229B2" w:rsidP="009550C4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w w:val="90"/>
                                <w:sz w:val="16"/>
                                <w:szCs w:val="16"/>
                                <w:lang w:bidi="de-DE"/>
                              </w:rPr>
                              <w:t>+41 41 790 40 40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250EC" id="Textfeld 26" o:spid="_x0000_s1030" type="#_x0000_t202" style="position:absolute;margin-left:369.4pt;margin-top:796.65pt;width:188.7pt;height:45.35pt;z-index:251721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" filled="f" fillcolor="#fffffe" stroked="f" strokecolor="#212120" insetpen="t">
                <v:textbox inset="2.88pt,2.88pt,2.88pt,2.88pt">
                  <w:txbxContent>
                    <w:p w14:paraId="6AD01B23" w14:textId="27C30E1C" w:rsidR="009229B2" w:rsidRPr="0027731E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mbc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engineering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 xml:space="preserve"> GmbH</w:t>
                      </w:r>
                    </w:p>
                    <w:p w14:paraId="4CAE0A9F" w14:textId="77777777" w:rsidR="009550C4" w:rsidRPr="0027731E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val="en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Täschmattstrasse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 xml:space="preserve"> 16</w:t>
                      </w:r>
                    </w:p>
                    <w:p w14:paraId="4BDA47CF" w14:textId="77777777" w:rsidR="009550C4" w:rsidRPr="0027731E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6015</w:t>
                      </w:r>
                      <w:r w:rsidR="009550C4"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 xml:space="preserve"> </w:t>
                      </w:r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Luzern</w:t>
                      </w:r>
                    </w:p>
                    <w:p w14:paraId="1001A612" w14:textId="77777777" w:rsidR="009550C4" w:rsidRPr="0027731E" w:rsidRDefault="009229B2" w:rsidP="009550C4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w w:val="90"/>
                          <w:sz w:val="16"/>
                          <w:szCs w:val="16"/>
                          <w:lang w:bidi="de-DE"/>
                        </w:rPr>
                        <w:t>+41 41 790 40 40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B34E8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30B76F1B" wp14:editId="100C9E7C">
                <wp:simplePos x="0" y="0"/>
                <wp:positionH relativeFrom="margin">
                  <wp:posOffset>4684594</wp:posOffset>
                </wp:positionH>
                <wp:positionV relativeFrom="page">
                  <wp:posOffset>6175612</wp:posOffset>
                </wp:positionV>
                <wp:extent cx="2412384" cy="3705225"/>
                <wp:effectExtent l="0" t="0" r="6985" b="9525"/>
                <wp:wrapNone/>
                <wp:docPr id="27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2384" cy="370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F82B0" w14:textId="77777777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Logmeldungen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können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einfach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in bestehende Projekte integriert werden.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Mit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nur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zwei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Zeilen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SPS-Code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kann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die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erste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Meldung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abgesetzt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werden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.</w:t>
                            </w:r>
                          </w:p>
                          <w:p w14:paraId="08C588E9" w14:textId="77777777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Log4TC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unterstützt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mehrere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SPS-Tasks und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ermöglicht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es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tausende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von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Meldungen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pro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Sekunde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zu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verarbeiten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. Die Log-Verarbeitung kann dezentral über das Netzwerk erfolgen und muss nicht zwingend auf dem SPS-Rechner selbst stattfinden.</w:t>
                            </w:r>
                          </w:p>
                          <w:p w14:paraId="1D220693" w14:textId="77777777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</w:p>
                          <w:p w14:paraId="3D62E428" w14:textId="08812DEB" w:rsidR="005C62AB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Typische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Anwendungsfälle</w:t>
                            </w:r>
                            <w:proofErr w:type="spellEnd"/>
                          </w:p>
                          <w:p w14:paraId="5ECB4C89" w14:textId="53AF21CF" w:rsidR="00B14087" w:rsidRDefault="00B14087" w:rsidP="00B14087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B14087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Fehlertracking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Protokollierung</w:t>
                            </w:r>
                            <w:proofErr w:type="spellEnd"/>
                          </w:p>
                          <w:p w14:paraId="00B0DC44" w14:textId="1E519C59" w:rsidR="00B14087" w:rsidRDefault="00B14087" w:rsidP="00B14087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Debbugin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ohne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Breakpoints)</w:t>
                            </w:r>
                          </w:p>
                          <w:p w14:paraId="3BE7C026" w14:textId="4B4B7F91" w:rsidR="00B14087" w:rsidRPr="00B14087" w:rsidRDefault="00B14087" w:rsidP="00B14087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Statistische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Auswertung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Langzeitanalysen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)</w:t>
                            </w:r>
                          </w:p>
                          <w:p w14:paraId="0CD1F525" w14:textId="77777777" w:rsidR="00421E75" w:rsidRPr="0027731E" w:rsidRDefault="00421E75" w:rsidP="00421E75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</w:p>
                          <w:p w14:paraId="6DB65232" w14:textId="182167F1" w:rsidR="00421E75" w:rsidRPr="0027731E" w:rsidRDefault="00421E75" w:rsidP="00421E75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Gerne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entwickeln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wir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auch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6C285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k</w:t>
                            </w: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undenspezifische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Plugins und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helfen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Ihnen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bei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der Integration.</w:t>
                            </w:r>
                          </w:p>
                          <w:p w14:paraId="067C4C7E" w14:textId="77777777" w:rsidR="0089707F" w:rsidRPr="0027731E" w:rsidRDefault="0089707F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b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76F1B" id="Textfeld 17" o:spid="_x0000_s1031" type="#_x0000_t202" style="position:absolute;margin-left:368.85pt;margin-top:486.25pt;width:189.95pt;height:291.75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p w14:paraId="7A7F82B0" w14:textId="77777777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Logmeldungen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können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einfach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in bestehende Projekte integriert werden.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Mit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nur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zwei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Zeilen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SPS-Code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kann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die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erste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Meldung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abgesetzt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werden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.</w:t>
                      </w:r>
                    </w:p>
                    <w:p w14:paraId="08C588E9" w14:textId="77777777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Log4TC unterstützt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mehrere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SPS-Tasks und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ermöglicht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es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tausende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von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Meldungen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pro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Sekunde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zu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verarbeiten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. Die Log-Verarbeitung kann dezentral über das Netzwerk erfolgen und muss nicht zwingend auf dem SPS-Rechner selbst stattfinden.</w:t>
                      </w:r>
                    </w:p>
                    <w:p w14:paraId="1D220693" w14:textId="77777777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</w:p>
                    <w:p w14:paraId="3D62E428" w14:textId="08812DEB" w:rsidR="005C62AB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b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b/>
                          <w:color w:val="676767"/>
                          <w:sz w:val="16"/>
                          <w:szCs w:val="16"/>
                          <w:lang w:val="en-US" w:bidi="de-DE"/>
                        </w:rPr>
                        <w:t>Typische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b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b/>
                          <w:color w:val="676767"/>
                          <w:sz w:val="16"/>
                          <w:szCs w:val="16"/>
                          <w:lang w:val="en-US" w:bidi="de-DE"/>
                        </w:rPr>
                        <w:t>Anwendungsfälle</w:t>
                      </w:r>
                      <w:proofErr w:type="spellEnd"/>
                    </w:p>
                    <w:p w14:paraId="5ECB4C89" w14:textId="53AF21CF" w:rsidR="00B14087" w:rsidRDefault="00B14087" w:rsidP="00B14087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B14087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Fehlertracking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Protokollierung</w:t>
                      </w:r>
                      <w:proofErr w:type="spellEnd"/>
                    </w:p>
                    <w:p w14:paraId="00B0DC44" w14:textId="1E519C59" w:rsidR="00B14087" w:rsidRDefault="00B14087" w:rsidP="00B14087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Debbugin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ohne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Breakpoints)</w:t>
                      </w:r>
                    </w:p>
                    <w:p w14:paraId="3BE7C026" w14:textId="4B4B7F91" w:rsidR="00B14087" w:rsidRPr="00B14087" w:rsidRDefault="00B14087" w:rsidP="00B14087">
                      <w:pPr>
                        <w:pStyle w:val="Listenabsatz"/>
                        <w:widowControl w:val="0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Statistische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Auswertung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Langzeitanalysen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)</w:t>
                      </w:r>
                    </w:p>
                    <w:p w14:paraId="0CD1F525" w14:textId="77777777" w:rsidR="00421E75" w:rsidRPr="0027731E" w:rsidRDefault="00421E75" w:rsidP="00421E75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</w:p>
                    <w:p w14:paraId="6DB65232" w14:textId="182167F1" w:rsidR="00421E75" w:rsidRPr="0027731E" w:rsidRDefault="00421E75" w:rsidP="00421E75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Gerne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entwickeln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wir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auch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6C285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k</w:t>
                      </w:r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undenspezifische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Plugins und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helfen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Ihnen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bei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der Integration.</w:t>
                      </w:r>
                    </w:p>
                    <w:p w14:paraId="067C4C7E" w14:textId="77777777" w:rsidR="0089707F" w:rsidRPr="0027731E" w:rsidRDefault="0089707F" w:rsidP="00317BDC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b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B34E8" w:rsidRPr="00326EEA">
        <w:rPr>
          <w:rFonts w:ascii="Open Sans Light" w:hAnsi="Open Sans Light" w:cs="Open Sans Light"/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F711349" wp14:editId="2E274A18">
                <wp:simplePos x="0" y="0"/>
                <wp:positionH relativeFrom="column">
                  <wp:posOffset>1982337</wp:posOffset>
                </wp:positionH>
                <wp:positionV relativeFrom="page">
                  <wp:posOffset>6168788</wp:posOffset>
                </wp:positionV>
                <wp:extent cx="2514600" cy="3698543"/>
                <wp:effectExtent l="0" t="0" r="0" b="0"/>
                <wp:wrapNone/>
                <wp:docPr id="13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698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349D6C" w14:textId="4073A4A5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Log4TC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unterstütz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eine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grosse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Anzahl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an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Ausgabe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-Plugins, die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auch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in Zukunft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noch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erweitert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B14087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werden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.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Standardmässig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werden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für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folgende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B14087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Ausgaben</w:t>
                            </w:r>
                            <w:proofErr w:type="spellEnd"/>
                            <w:r w:rsidR="00B14087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-</w:t>
                            </w: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Plugins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mitgeliefert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:</w:t>
                            </w:r>
                          </w:p>
                          <w:p w14:paraId="7288325D" w14:textId="0DA55534" w:rsidR="005C62AB" w:rsidRPr="0027731E" w:rsidRDefault="00B14087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Ausgabe</w:t>
                            </w:r>
                            <w:proofErr w:type="spellEnd"/>
                            <w:r w:rsidR="005C62AB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in Text</w:t>
                            </w:r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oder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XML-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Datei</w:t>
                            </w:r>
                            <w:proofErr w:type="spellEnd"/>
                          </w:p>
                          <w:p w14:paraId="6E011CFB" w14:textId="77777777" w:rsidR="005C62AB" w:rsidRPr="0027731E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Darstellung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in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yt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-Charts: Graphite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oder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InfluxDB</w:t>
                            </w:r>
                            <w:proofErr w:type="spellEnd"/>
                          </w:p>
                          <w:p w14:paraId="3BC1CB7C" w14:textId="77777777" w:rsidR="005C62AB" w:rsidRPr="0027731E" w:rsidRDefault="005C62AB" w:rsidP="005C62AB">
                            <w:pPr>
                              <w:pStyle w:val="Listenabsatz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Zentrales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Logging: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Graylog</w:t>
                            </w:r>
                            <w:proofErr w:type="spellEnd"/>
                          </w:p>
                          <w:p w14:paraId="14A82918" w14:textId="77777777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</w:p>
                          <w:p w14:paraId="123D376B" w14:textId="39F66B99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Log4TC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unterstützt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von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Anfang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an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strukturiertes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Logging und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ermöglicht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damit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die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reibungslose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Weiterverarbeitung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von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Daten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.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Zudem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kann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jede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Logmeldung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mit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zusätzlichen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Eigenschaften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versehen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werden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, die es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ermöglichen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Log-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Meldungen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zu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selektieren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,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filtern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und </w:t>
                            </w: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auszugeben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.</w:t>
                            </w:r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Damit</w:t>
                            </w:r>
                            <w:proofErr w:type="spellEnd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wird</w:t>
                            </w:r>
                            <w:proofErr w:type="spellEnd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eine</w:t>
                            </w:r>
                            <w:proofErr w:type="spellEnd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Fehler-Analyse</w:t>
                            </w:r>
                            <w:proofErr w:type="spellEnd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oder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das </w:t>
                            </w:r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Tracing von </w:t>
                            </w:r>
                            <w:proofErr w:type="spellStart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Alarmen</w:t>
                            </w:r>
                            <w:proofErr w:type="spellEnd"/>
                            <w:r w:rsidR="00421E75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deutlich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verbessert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und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erhöht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die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Qualität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ihrer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Anlage</w:t>
                            </w:r>
                            <w:r w:rsidR="006C285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>software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  <w:t xml:space="preserve">. </w:t>
                            </w:r>
                          </w:p>
                          <w:p w14:paraId="5183B21A" w14:textId="77777777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</w:p>
                          <w:p w14:paraId="44546C0F" w14:textId="77777777" w:rsidR="005C62AB" w:rsidRPr="0027731E" w:rsidRDefault="005C62AB" w:rsidP="005C62AB">
                            <w:pPr>
                              <w:widowControl w:val="0"/>
                              <w:spacing w:line="320" w:lineRule="exact"/>
                              <w:rPr>
                                <w:rFonts w:ascii="Arial" w:eastAsia="Arial" w:hAnsi="Arial" w:cs="Arial"/>
                                <w:color w:val="676767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11349" id="_x0000_s1032" type="#_x0000_t202" style="position:absolute;margin-left:156.1pt;margin-top:485.75pt;width:198pt;height:291.2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14:paraId="79349D6C" w14:textId="4073A4A5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Log4TC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unterstütz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eine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grosse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Anzahl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an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Ausgabe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-Plugins, die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auch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in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Zukunft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noch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erweitert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B14087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werden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.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Standardmässig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werden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für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folgende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B14087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Ausgaben</w:t>
                      </w:r>
                      <w:proofErr w:type="spellEnd"/>
                      <w:r w:rsidR="00B14087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-</w:t>
                      </w:r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Plugins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mitgeliefert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:</w:t>
                      </w:r>
                    </w:p>
                    <w:p w14:paraId="7288325D" w14:textId="0DA55534" w:rsidR="005C62AB" w:rsidRPr="0027731E" w:rsidRDefault="00B14087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5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Ausgabe</w:t>
                      </w:r>
                      <w:proofErr w:type="spellEnd"/>
                      <w:r w:rsidR="005C62AB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in Text</w:t>
                      </w:r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oder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XML-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Datei</w:t>
                      </w:r>
                      <w:proofErr w:type="spellEnd"/>
                    </w:p>
                    <w:p w14:paraId="6E011CFB" w14:textId="77777777" w:rsidR="005C62AB" w:rsidRPr="0027731E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5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Darstellung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in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yt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-Charts: Graphite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oder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InfluxDB</w:t>
                      </w:r>
                      <w:proofErr w:type="spellEnd"/>
                    </w:p>
                    <w:p w14:paraId="3BC1CB7C" w14:textId="77777777" w:rsidR="005C62AB" w:rsidRPr="0027731E" w:rsidRDefault="005C62AB" w:rsidP="005C62AB">
                      <w:pPr>
                        <w:pStyle w:val="Listenabsatz"/>
                        <w:widowControl w:val="0"/>
                        <w:numPr>
                          <w:ilvl w:val="0"/>
                          <w:numId w:val="5"/>
                        </w:numPr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Zentrales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Logging: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Graylog</w:t>
                      </w:r>
                      <w:proofErr w:type="spellEnd"/>
                    </w:p>
                    <w:p w14:paraId="14A82918" w14:textId="77777777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</w:p>
                    <w:p w14:paraId="123D376B" w14:textId="39F66B99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Log4TC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unterstützt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von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Anfang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an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strukturiertes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Logging und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ermöglicht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damit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die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reibungslose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Weiterverarbeitung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von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Daten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.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Zudem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kann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jede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Logmeldung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mit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zusätzlichen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Eigenschaften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versehen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werden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, die es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ermöglichen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Log-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Meldungen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zu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selektieren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,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filtern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und </w:t>
                      </w: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auszugeben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.</w:t>
                      </w:r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Damit</w:t>
                      </w:r>
                      <w:proofErr w:type="spellEnd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wird</w:t>
                      </w:r>
                      <w:proofErr w:type="spellEnd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eine</w:t>
                      </w:r>
                      <w:proofErr w:type="spellEnd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Fehler-Analyse</w:t>
                      </w:r>
                      <w:proofErr w:type="spellEnd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oder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das </w:t>
                      </w:r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Tracing von </w:t>
                      </w:r>
                      <w:proofErr w:type="spellStart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Alarmen</w:t>
                      </w:r>
                      <w:proofErr w:type="spellEnd"/>
                      <w:r w:rsidR="00421E75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deutlich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verbessert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und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erhöht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die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Qualität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ihrer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Anlage</w:t>
                      </w:r>
                      <w:r w:rsidR="006C285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>software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  <w:t xml:space="preserve">. </w:t>
                      </w:r>
                    </w:p>
                    <w:p w14:paraId="5183B21A" w14:textId="77777777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</w:p>
                    <w:p w14:paraId="44546C0F" w14:textId="77777777" w:rsidR="005C62AB" w:rsidRPr="0027731E" w:rsidRDefault="005C62AB" w:rsidP="005C62AB">
                      <w:pPr>
                        <w:widowControl w:val="0"/>
                        <w:spacing w:line="320" w:lineRule="exact"/>
                        <w:rPr>
                          <w:rFonts w:ascii="Arial" w:eastAsia="Arial" w:hAnsi="Arial" w:cs="Arial"/>
                          <w:color w:val="676767"/>
                          <w:sz w:val="16"/>
                          <w:szCs w:val="16"/>
                          <w:lang w:val="en-US" w:bidi="de-D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F343D" w:rsidRPr="00326EEA">
        <w:rPr>
          <w:rFonts w:ascii="Open Sans Light" w:hAnsi="Open Sans Light" w:cs="Open Sans Light"/>
          <w:noProof/>
          <w:lang w:bidi="de-DE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4084ABA" wp14:editId="31006552">
                <wp:simplePos x="0" y="0"/>
                <wp:positionH relativeFrom="margin">
                  <wp:posOffset>-56693</wp:posOffset>
                </wp:positionH>
                <wp:positionV relativeFrom="paragraph">
                  <wp:posOffset>9705696</wp:posOffset>
                </wp:positionV>
                <wp:extent cx="7452868" cy="6318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2868" cy="631825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C7971" w14:textId="60843E8D" w:rsidR="009229B2" w:rsidRPr="0027731E" w:rsidRDefault="00B909A6" w:rsidP="00435C20">
                            <w:pPr>
                              <w:widowControl w:val="0"/>
                              <w:tabs>
                                <w:tab w:val="left" w:pos="3119"/>
                              </w:tabs>
                              <w:spacing w:line="320" w:lineRule="exact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>Web</w:t>
                            </w:r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="00421E75"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>GitHub</w:t>
                            </w:r>
                            <w:r w:rsidR="00C11B89"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 xml:space="preserve"> (Demo</w:t>
                            </w:r>
                            <w:r w:rsidR="00953BEC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r w:rsidR="00E4418B"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>-</w:t>
                            </w:r>
                            <w:r w:rsidR="00953BEC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 xml:space="preserve"> </w:t>
                            </w:r>
                            <w:proofErr w:type="spellStart"/>
                            <w:r w:rsidR="00E4418B"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>Projekt</w:t>
                            </w:r>
                            <w:proofErr w:type="spellEnd"/>
                            <w:r w:rsidR="00C11B89"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bidi="de-DE"/>
                              </w:rPr>
                              <w:t>)</w:t>
                            </w:r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  <w:r w:rsidRPr="0027731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</w:r>
                          </w:p>
                          <w:p w14:paraId="5D7BDEC8" w14:textId="38F59AE3" w:rsidR="009229B2" w:rsidRPr="0027731E" w:rsidRDefault="009229B2" w:rsidP="00435C20">
                            <w:pPr>
                              <w:widowControl w:val="0"/>
                              <w:tabs>
                                <w:tab w:val="left" w:pos="3119"/>
                              </w:tabs>
                              <w:spacing w:line="320" w:lineRule="exact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</w:pPr>
                            <w:proofErr w:type="spellStart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mbc.</w:t>
                            </w:r>
                            <w:r w:rsidR="00953BEC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dev</w:t>
                            </w:r>
                            <w:proofErr w:type="spellEnd"/>
                            <w:r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/log4tc</w:t>
                            </w:r>
                            <w:r w:rsidR="00421E75"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ab/>
                              <w:t>github.com/</w:t>
                            </w:r>
                            <w:proofErr w:type="spellStart"/>
                            <w:r w:rsidR="00421E75"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mbc</w:t>
                            </w:r>
                            <w:proofErr w:type="spellEnd"/>
                            <w:r w:rsidR="00421E75" w:rsidRPr="0027731E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 w:bidi="de-DE"/>
                              </w:rPr>
                              <w:t>-engineering/log4tc</w:t>
                            </w:r>
                          </w:p>
                          <w:p w14:paraId="741E8CDF" w14:textId="77777777" w:rsidR="009550C4" w:rsidRPr="0027731E" w:rsidRDefault="009550C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4ABA" id="Textfeld 2" o:spid="_x0000_s1033" type="#_x0000_t202" style="position:absolute;margin-left:-4.45pt;margin-top:764.25pt;width:586.85pt;height:49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" fillcolor="#2e3640" stroked="f">
                <v:textbox>
                  <w:txbxContent>
                    <w:p w14:paraId="756C7971" w14:textId="60843E8D" w:rsidR="009229B2" w:rsidRPr="0027731E" w:rsidRDefault="00B909A6" w:rsidP="00435C20">
                      <w:pPr>
                        <w:widowControl w:val="0"/>
                        <w:tabs>
                          <w:tab w:val="left" w:pos="3119"/>
                        </w:tabs>
                        <w:spacing w:line="320" w:lineRule="exact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</w:pPr>
                      <w:r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>Web</w:t>
                      </w:r>
                      <w:r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="00421E75"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>GitHub</w:t>
                      </w:r>
                      <w:r w:rsidR="00C11B89"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 xml:space="preserve"> (Demo</w:t>
                      </w:r>
                      <w:r w:rsidR="00953BEC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r w:rsidR="00E4418B"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>-</w:t>
                      </w:r>
                      <w:r w:rsidR="00953BEC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 xml:space="preserve"> </w:t>
                      </w:r>
                      <w:proofErr w:type="spellStart"/>
                      <w:r w:rsidR="00E4418B"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>Projekt</w:t>
                      </w:r>
                      <w:proofErr w:type="spellEnd"/>
                      <w:r w:rsidR="00C11B89"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en-US" w:bidi="de-DE"/>
                        </w:rPr>
                        <w:t>)</w:t>
                      </w:r>
                      <w:r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  <w:r w:rsidRPr="0027731E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</w:r>
                    </w:p>
                    <w:p w14:paraId="5D7BDEC8" w14:textId="38F59AE3" w:rsidR="009229B2" w:rsidRPr="0027731E" w:rsidRDefault="009229B2" w:rsidP="00435C20">
                      <w:pPr>
                        <w:widowControl w:val="0"/>
                        <w:tabs>
                          <w:tab w:val="left" w:pos="3119"/>
                        </w:tabs>
                        <w:spacing w:line="320" w:lineRule="exact"/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</w:pPr>
                      <w:proofErr w:type="spellStart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mbc.</w:t>
                      </w:r>
                      <w:r w:rsidR="00953BEC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dev</w:t>
                      </w:r>
                      <w:proofErr w:type="spellEnd"/>
                      <w:r w:rsidRPr="0027731E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/log4tc</w:t>
                      </w:r>
                      <w:r w:rsidR="00421E75" w:rsidRPr="0027731E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ab/>
                        <w:t>github.com/</w:t>
                      </w:r>
                      <w:proofErr w:type="spellStart"/>
                      <w:r w:rsidR="00421E75" w:rsidRPr="0027731E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mbc</w:t>
                      </w:r>
                      <w:proofErr w:type="spellEnd"/>
                      <w:r w:rsidR="00421E75" w:rsidRPr="0027731E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  <w:lang w:val="en-US" w:bidi="de-DE"/>
                        </w:rPr>
                        <w:t>-engineering/log4tc</w:t>
                      </w:r>
                    </w:p>
                    <w:p w14:paraId="741E8CDF" w14:textId="77777777" w:rsidR="009550C4" w:rsidRPr="0027731E" w:rsidRDefault="009550C4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C48DA" w:rsidRPr="00326EEA" w:rsidSect="00690CB0">
      <w:pgSz w:w="11906" w:h="16838" w:code="9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79C01" w14:textId="77777777" w:rsidR="004B53FA" w:rsidRDefault="004B53FA" w:rsidP="006843CF">
      <w:r>
        <w:separator/>
      </w:r>
    </w:p>
  </w:endnote>
  <w:endnote w:type="continuationSeparator" w:id="0">
    <w:p w14:paraId="08E95AD6" w14:textId="77777777" w:rsidR="004B53FA" w:rsidRDefault="004B53FA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8F53E" w14:textId="77777777" w:rsidR="004B53FA" w:rsidRDefault="004B53FA" w:rsidP="006843CF">
      <w:r>
        <w:separator/>
      </w:r>
    </w:p>
  </w:footnote>
  <w:footnote w:type="continuationSeparator" w:id="0">
    <w:p w14:paraId="1D97C9CB" w14:textId="77777777" w:rsidR="004B53FA" w:rsidRDefault="004B53FA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F0880"/>
    <w:multiLevelType w:val="hybridMultilevel"/>
    <w:tmpl w:val="B1FED5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AF3C77"/>
    <w:multiLevelType w:val="hybridMultilevel"/>
    <w:tmpl w:val="6212C19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65ED1"/>
    <w:multiLevelType w:val="hybridMultilevel"/>
    <w:tmpl w:val="6632F092"/>
    <w:lvl w:ilvl="0" w:tplc="D1E618A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4C67A2"/>
    <w:multiLevelType w:val="hybridMultilevel"/>
    <w:tmpl w:val="9D2E598E"/>
    <w:lvl w:ilvl="0" w:tplc="2DFC9B2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910781"/>
    <w:multiLevelType w:val="hybridMultilevel"/>
    <w:tmpl w:val="24CE4972"/>
    <w:lvl w:ilvl="0" w:tplc="FE48D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64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8C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90B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D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065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67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25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21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611F9"/>
    <w:multiLevelType w:val="hybridMultilevel"/>
    <w:tmpl w:val="15E8C7A8"/>
    <w:lvl w:ilvl="0" w:tplc="14E844F0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b w:val="0"/>
        <w:bCs w:val="0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BA085C"/>
    <w:multiLevelType w:val="hybridMultilevel"/>
    <w:tmpl w:val="D7ACA2B0"/>
    <w:lvl w:ilvl="0" w:tplc="BA3C4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86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65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5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E9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24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84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82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64E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3"/>
  <w:drawingGridVerticalSpacing w:val="17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50"/>
    <w:rsid w:val="000538AE"/>
    <w:rsid w:val="00063E43"/>
    <w:rsid w:val="000D247E"/>
    <w:rsid w:val="00114C4E"/>
    <w:rsid w:val="00116B5F"/>
    <w:rsid w:val="00117A40"/>
    <w:rsid w:val="00134B59"/>
    <w:rsid w:val="00194B1B"/>
    <w:rsid w:val="001B326D"/>
    <w:rsid w:val="001E5520"/>
    <w:rsid w:val="0027129A"/>
    <w:rsid w:val="0027731E"/>
    <w:rsid w:val="002B1950"/>
    <w:rsid w:val="002F0E13"/>
    <w:rsid w:val="002F5FE1"/>
    <w:rsid w:val="00317BDC"/>
    <w:rsid w:val="00322758"/>
    <w:rsid w:val="00326EEA"/>
    <w:rsid w:val="00333C62"/>
    <w:rsid w:val="00335AA7"/>
    <w:rsid w:val="00375D0A"/>
    <w:rsid w:val="00387A59"/>
    <w:rsid w:val="003B4F0F"/>
    <w:rsid w:val="003B7DE5"/>
    <w:rsid w:val="00421E75"/>
    <w:rsid w:val="00435C20"/>
    <w:rsid w:val="004953EC"/>
    <w:rsid w:val="004A65EA"/>
    <w:rsid w:val="004B34E8"/>
    <w:rsid w:val="004B53FA"/>
    <w:rsid w:val="0057699F"/>
    <w:rsid w:val="00595839"/>
    <w:rsid w:val="005C62AB"/>
    <w:rsid w:val="005F70E4"/>
    <w:rsid w:val="00606D3B"/>
    <w:rsid w:val="006548F3"/>
    <w:rsid w:val="006843CF"/>
    <w:rsid w:val="00687CD4"/>
    <w:rsid w:val="00690CB0"/>
    <w:rsid w:val="006C0CA7"/>
    <w:rsid w:val="006C2859"/>
    <w:rsid w:val="007321AF"/>
    <w:rsid w:val="00786D16"/>
    <w:rsid w:val="007943EA"/>
    <w:rsid w:val="00794852"/>
    <w:rsid w:val="007E6C2F"/>
    <w:rsid w:val="007E6F3B"/>
    <w:rsid w:val="008264D6"/>
    <w:rsid w:val="00862699"/>
    <w:rsid w:val="0089707F"/>
    <w:rsid w:val="008A7001"/>
    <w:rsid w:val="008F343D"/>
    <w:rsid w:val="009037A9"/>
    <w:rsid w:val="00904EDB"/>
    <w:rsid w:val="009229B2"/>
    <w:rsid w:val="00953BEC"/>
    <w:rsid w:val="009550C4"/>
    <w:rsid w:val="009611DE"/>
    <w:rsid w:val="009A183A"/>
    <w:rsid w:val="009E5CB2"/>
    <w:rsid w:val="00A82D9B"/>
    <w:rsid w:val="00B00092"/>
    <w:rsid w:val="00B024DE"/>
    <w:rsid w:val="00B14087"/>
    <w:rsid w:val="00B67AD8"/>
    <w:rsid w:val="00B909A6"/>
    <w:rsid w:val="00BC48DA"/>
    <w:rsid w:val="00C11B89"/>
    <w:rsid w:val="00C47C64"/>
    <w:rsid w:val="00C67626"/>
    <w:rsid w:val="00CB40C2"/>
    <w:rsid w:val="00E23BA7"/>
    <w:rsid w:val="00E33C39"/>
    <w:rsid w:val="00E4418B"/>
    <w:rsid w:val="00E65CBA"/>
    <w:rsid w:val="00E7447C"/>
    <w:rsid w:val="00E96CB5"/>
    <w:rsid w:val="00F3226E"/>
    <w:rsid w:val="00FF0987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61CED67"/>
  <w15:chartTrackingRefBased/>
  <w15:docId w15:val="{505D0DAB-7FD8-40CA-A4A8-D727D56C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17BDC"/>
    <w:rPr>
      <w:color w:val="212120"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843CF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rsid w:val="006843CF"/>
    <w:rPr>
      <w:color w:val="212120"/>
      <w:kern w:val="28"/>
    </w:rPr>
  </w:style>
  <w:style w:type="paragraph" w:styleId="Fuzeile">
    <w:name w:val="footer"/>
    <w:basedOn w:val="Standard"/>
    <w:link w:val="FuzeileZchn"/>
    <w:rsid w:val="006843CF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rsid w:val="006843CF"/>
    <w:rPr>
      <w:color w:val="212120"/>
      <w:kern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1950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195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CH"/>
    </w:rPr>
  </w:style>
  <w:style w:type="character" w:styleId="Kommentarzeichen">
    <w:name w:val="annotation reference"/>
    <w:basedOn w:val="Absatz-Standardschriftart"/>
    <w:uiPriority w:val="99"/>
    <w:unhideWhenUsed/>
    <w:rsid w:val="002B1950"/>
    <w:rPr>
      <w:sz w:val="16"/>
      <w:szCs w:val="16"/>
    </w:rPr>
  </w:style>
  <w:style w:type="paragraph" w:styleId="Listenabsatz">
    <w:name w:val="List Paragraph"/>
    <w:basedOn w:val="Standard"/>
    <w:uiPriority w:val="34"/>
    <w:qFormat/>
    <w:rsid w:val="005C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\AppData\Roaming\Microsoft\Templates\Technologie-Business-Datenblatt%20(zweiseitig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Technologie-Business-Datenblatt (zweiseitig).dotx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16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Geiser</dc:creator>
  <cp:keywords/>
  <dc:description/>
  <cp:lastModifiedBy>Joel Geiser</cp:lastModifiedBy>
  <cp:revision>23</cp:revision>
  <cp:lastPrinted>2020-04-30T09:19:00Z</cp:lastPrinted>
  <dcterms:created xsi:type="dcterms:W3CDTF">2020-04-27T12:35:00Z</dcterms:created>
  <dcterms:modified xsi:type="dcterms:W3CDTF">2020-05-26T09:55:00Z</dcterms:modified>
</cp:coreProperties>
</file>