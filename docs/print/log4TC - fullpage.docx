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467" w14:textId="534728EE" w:rsidR="00BC48DA" w:rsidRDefault="00FF57D8">
      <w:r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56958C1B" wp14:editId="2081253C">
                <wp:simplePos x="0" y="0"/>
                <wp:positionH relativeFrom="column">
                  <wp:posOffset>1769338</wp:posOffset>
                </wp:positionH>
                <wp:positionV relativeFrom="page">
                  <wp:posOffset>-10571</wp:posOffset>
                </wp:positionV>
                <wp:extent cx="5594350" cy="1733660"/>
                <wp:effectExtent l="0" t="0" r="6350" b="0"/>
                <wp:wrapNone/>
                <wp:docPr id="20" name="Freihand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0" cy="173366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E358" id="Freihandform 24" o:spid="_x0000_s1026" style="position:absolute;margin-left:139.3pt;margin-top:-.85pt;width:440.5pt;height:136.5pt;z-index:251630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733660;5594350,1466402;5594350,0;0,0" o:connectangles="0,0,0,0,0"/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62719E6" wp14:editId="0F941DD2">
            <wp:simplePos x="0" y="0"/>
            <wp:positionH relativeFrom="column">
              <wp:posOffset>-177800</wp:posOffset>
            </wp:positionH>
            <wp:positionV relativeFrom="paragraph">
              <wp:posOffset>-10795</wp:posOffset>
            </wp:positionV>
            <wp:extent cx="1905000" cy="224993"/>
            <wp:effectExtent l="0" t="0" r="0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C2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29566" behindDoc="0" locked="0" layoutInCell="1" allowOverlap="1" wp14:anchorId="4913BA3A" wp14:editId="7E765EF3">
                <wp:simplePos x="0" y="0"/>
                <wp:positionH relativeFrom="column">
                  <wp:posOffset>-260350</wp:posOffset>
                </wp:positionH>
                <wp:positionV relativeFrom="page">
                  <wp:posOffset>-31750</wp:posOffset>
                </wp:positionV>
                <wp:extent cx="2032000" cy="10769600"/>
                <wp:effectExtent l="0" t="0" r="6350" b="0"/>
                <wp:wrapNone/>
                <wp:docPr id="1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0" cy="107696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B71B" id="Rechteck 4" o:spid="_x0000_s1026" style="position:absolute;margin-left:-20.5pt;margin-top:-2.5pt;width:160pt;height:848pt;z-index:25162956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04205C2C" w14:textId="71174AA7" w:rsidR="00BC48DA" w:rsidRDefault="00B00092">
      <w:bookmarkStart w:id="0" w:name="_GoBack"/>
      <w:bookmarkEnd w:id="0"/>
      <w:r>
        <w:rPr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084ABA" wp14:editId="7460F7AF">
                <wp:simplePos x="0" y="0"/>
                <wp:positionH relativeFrom="column">
                  <wp:posOffset>-133233</wp:posOffset>
                </wp:positionH>
                <wp:positionV relativeFrom="paragraph">
                  <wp:posOffset>9706188</wp:posOffset>
                </wp:positionV>
                <wp:extent cx="7531100" cy="632429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632429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7971" w14:textId="3DFA37D4" w:rsidR="009229B2" w:rsidRPr="00B909A6" w:rsidRDefault="00B909A6" w:rsidP="009229B2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Web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GitHub</w:t>
                            </w:r>
                            <w:r w:rsidR="00C11B89" w:rsidRPr="00B909A6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 xml:space="preserve"> (Demo)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</w:p>
                          <w:p w14:paraId="5D7BDEC8" w14:textId="77777777" w:rsidR="009229B2" w:rsidRPr="00B909A6" w:rsidRDefault="009229B2" w:rsidP="009229B2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mbc-engineering.ch/</w:t>
                            </w:r>
                            <w:proofErr w:type="spellStart"/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produkt</w:t>
                            </w:r>
                            <w:proofErr w:type="spellEnd"/>
                            <w:r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/log4tc</w:t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github.com/</w:t>
                            </w:r>
                            <w:proofErr w:type="spellStart"/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</w:t>
                            </w:r>
                            <w:proofErr w:type="spellEnd"/>
                            <w:r w:rsidR="00421E75" w:rsidRPr="00B909A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-engineering/log4tc</w:t>
                            </w:r>
                          </w:p>
                          <w:p w14:paraId="741E8CDF" w14:textId="77777777" w:rsidR="009550C4" w:rsidRPr="00421E75" w:rsidRDefault="009550C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4AB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0.5pt;margin-top:764.25pt;width:593pt;height:49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" fillcolor="#2e3640" stroked="f">
                <v:textbox>
                  <w:txbxContent>
                    <w:p w14:paraId="756C7971" w14:textId="3DFA37D4" w:rsidR="009229B2" w:rsidRPr="00B909A6" w:rsidRDefault="00B909A6" w:rsidP="009229B2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Web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GitHub</w:t>
                      </w:r>
                      <w:r w:rsidR="00C11B89" w:rsidRPr="00B909A6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 xml:space="preserve"> (Demo)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</w:p>
                    <w:p w14:paraId="5D7BDEC8" w14:textId="77777777" w:rsidR="009229B2" w:rsidRPr="00B909A6" w:rsidRDefault="009229B2" w:rsidP="009229B2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mbc-engineering.ch/</w:t>
                      </w:r>
                      <w:proofErr w:type="spellStart"/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produkt</w:t>
                      </w:r>
                      <w:proofErr w:type="spellEnd"/>
                      <w:r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/log4tc</w:t>
                      </w:r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github.com/</w:t>
                      </w:r>
                      <w:proofErr w:type="spellStart"/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</w:t>
                      </w:r>
                      <w:proofErr w:type="spellEnd"/>
                      <w:r w:rsidR="00421E75" w:rsidRPr="00B909A6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-engineering/log4tc</w:t>
                      </w:r>
                    </w:p>
                    <w:p w14:paraId="741E8CDF" w14:textId="77777777" w:rsidR="009550C4" w:rsidRPr="00421E75" w:rsidRDefault="009550C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57D8">
        <w:rPr>
          <w:noProof/>
        </w:rPr>
        <w:drawing>
          <wp:anchor distT="0" distB="0" distL="114300" distR="114300" simplePos="0" relativeHeight="251725824" behindDoc="0" locked="0" layoutInCell="1" allowOverlap="1" wp14:anchorId="2AC6CDD4" wp14:editId="2612CE8A">
            <wp:simplePos x="0" y="0"/>
            <wp:positionH relativeFrom="column">
              <wp:posOffset>146050</wp:posOffset>
            </wp:positionH>
            <wp:positionV relativeFrom="paragraph">
              <wp:posOffset>359305</wp:posOffset>
            </wp:positionV>
            <wp:extent cx="1257300" cy="728307"/>
            <wp:effectExtent l="0" t="0" r="0" b="0"/>
            <wp:wrapNone/>
            <wp:docPr id="1561209223" name="Grafik 156120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7D8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9E868EE" wp14:editId="030DD764">
                <wp:simplePos x="0" y="0"/>
                <wp:positionH relativeFrom="column">
                  <wp:posOffset>-82550</wp:posOffset>
                </wp:positionH>
                <wp:positionV relativeFrom="page">
                  <wp:posOffset>2495550</wp:posOffset>
                </wp:positionV>
                <wp:extent cx="1727200" cy="7117080"/>
                <wp:effectExtent l="0" t="0" r="6350" b="7620"/>
                <wp:wrapNone/>
                <wp:docPr id="14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71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D5835" w14:textId="77777777" w:rsidR="002B1950" w:rsidRPr="002B1950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Benutzerfreundliches, stressfreies und natürliches </w:t>
                            </w:r>
                            <w:proofErr w:type="spellStart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Logging</w:t>
                            </w:r>
                            <w:proofErr w:type="spellEnd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 für </w:t>
                            </w:r>
                            <w:proofErr w:type="spellStart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TwinCAT</w:t>
                            </w:r>
                            <w:proofErr w:type="spellEnd"/>
                            <w:r w:rsidRPr="002B195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 xml:space="preserve"> 3</w:t>
                            </w:r>
                          </w:p>
                          <w:p w14:paraId="656DDD8A" w14:textId="77777777" w:rsidR="002B1950" w:rsidRPr="007E6F3B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42D8F3BD" w14:textId="77777777" w:rsidR="00317BDC" w:rsidRPr="007E6F3B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80B7620" w14:textId="77777777" w:rsidR="00317BDC" w:rsidRPr="007E6F3B" w:rsidRDefault="009037A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EINFACHE API</w:t>
                            </w:r>
                          </w:p>
                          <w:p w14:paraId="0ABF62A6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Logmeldungen können einfach in bestehende Projekte integriert werden. Mit nur zwei Zeilen SPS-Code kann die erste Meldung abgesetzt werden.</w:t>
                            </w:r>
                          </w:p>
                          <w:p w14:paraId="6B38368B" w14:textId="07E82908" w:rsid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07ACBC1" w14:textId="77777777" w:rsidR="00FF57D8" w:rsidRPr="009037A9" w:rsidRDefault="00FF57D8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6917432" w14:textId="77777777" w:rsidR="00317BDC" w:rsidRPr="007E6F3B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75238C2F" w14:textId="77777777" w:rsidR="002F0E13" w:rsidRPr="007E6F3B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EINFACHES UND EFFIZIENTES LOGGING IN DER SPS</w:t>
                            </w:r>
                          </w:p>
                          <w:p w14:paraId="6FC5E819" w14:textId="77777777" w:rsidR="002F0E13" w:rsidRP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2F0E13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Log4TC bringt die Vorteile von anderen Hochsprachen wie C#, Java, usw. in die SPS-Welt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.</w:t>
                            </w:r>
                          </w:p>
                          <w:p w14:paraId="1665FF32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1FBDB3B" w14:textId="39136671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DD578" w14:textId="77777777" w:rsidR="00FF57D8" w:rsidRPr="009037A9" w:rsidRDefault="00FF57D8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16165DDF" w14:textId="77777777" w:rsidR="002F0E13" w:rsidRPr="007E6F3B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bidi="de-DE"/>
                              </w:rPr>
                              <w:t>UNTERSTÜTZUNG VON VERSCHIEDENEN AUSGABEN</w:t>
                            </w:r>
                          </w:p>
                          <w:p w14:paraId="731BFC04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Standardmässige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Plugins:</w:t>
                            </w:r>
                          </w:p>
                          <w:p w14:paraId="13A014A6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(Text)</w:t>
                            </w:r>
                          </w:p>
                          <w:p w14:paraId="7F44ED0E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InfluxDB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Graphite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(DB)</w:t>
                            </w:r>
                          </w:p>
                          <w:p w14:paraId="1247409A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>GrayLog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 (Log-Server)</w:t>
                            </w:r>
                          </w:p>
                          <w:p w14:paraId="52861A01" w14:textId="77777777" w:rsidR="002F0E13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br/>
                              <w:t>F</w:t>
                            </w:r>
                            <w:r w:rsidRPr="009037A9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  <w:t xml:space="preserve">ragen Sie uns für individuelle Anpassungen. </w:t>
                            </w:r>
                          </w:p>
                          <w:p w14:paraId="7DA06BD4" w14:textId="77777777" w:rsidR="002F0E13" w:rsidRPr="009037A9" w:rsidRDefault="002F0E13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68EE" id="Textfeld 18" o:spid="_x0000_s1027" type="#_x0000_t202" style="position:absolute;margin-left:-6.5pt;margin-top:196.5pt;width:136pt;height:560.4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6D3D5835" w14:textId="77777777" w:rsidR="002B1950" w:rsidRPr="002B1950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</w:pPr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Benutzerfreundliches, stressfreies und natürliches </w:t>
                      </w:r>
                      <w:proofErr w:type="spellStart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Logging</w:t>
                      </w:r>
                      <w:proofErr w:type="spellEnd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 für </w:t>
                      </w:r>
                      <w:proofErr w:type="spellStart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TwinCAT</w:t>
                      </w:r>
                      <w:proofErr w:type="spellEnd"/>
                      <w:r w:rsidRPr="002B195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 xml:space="preserve"> 3</w:t>
                      </w:r>
                    </w:p>
                    <w:p w14:paraId="656DDD8A" w14:textId="77777777" w:rsidR="002B1950" w:rsidRPr="007E6F3B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42D8F3BD" w14:textId="77777777" w:rsidR="00317BDC" w:rsidRPr="007E6F3B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80B7620" w14:textId="77777777" w:rsidR="00317BDC" w:rsidRPr="007E6F3B" w:rsidRDefault="009037A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EINFACHE API</w:t>
                      </w:r>
                    </w:p>
                    <w:p w14:paraId="0ABF62A6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Logmeldungen können einfach in bestehende Projekte integriert werden. Mit nur zwei Zeilen SPS-Code kann die erste Meldung abgesetzt werden.</w:t>
                      </w:r>
                    </w:p>
                    <w:p w14:paraId="6B38368B" w14:textId="07E82908" w:rsid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07ACBC1" w14:textId="77777777" w:rsidR="00FF57D8" w:rsidRPr="009037A9" w:rsidRDefault="00FF57D8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6917432" w14:textId="77777777" w:rsidR="00317BDC" w:rsidRPr="007E6F3B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75238C2F" w14:textId="77777777" w:rsidR="002F0E13" w:rsidRPr="007E6F3B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EINFACHES UND EFFIZIENTES LOGGING IN DER SPS</w:t>
                      </w:r>
                    </w:p>
                    <w:p w14:paraId="6FC5E819" w14:textId="77777777" w:rsidR="002F0E13" w:rsidRP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 w:rsidRPr="002F0E13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Log4TC bringt die Vorteile von anderen Hochsprachen wie C#, Java, usw. in die SPS-Welt</w:t>
                      </w: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.</w:t>
                      </w:r>
                    </w:p>
                    <w:p w14:paraId="1665FF32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1FBDB3B" w14:textId="39136671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384DD578" w14:textId="77777777" w:rsidR="00FF57D8" w:rsidRPr="009037A9" w:rsidRDefault="00FF57D8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16165DDF" w14:textId="77777777" w:rsidR="002F0E13" w:rsidRPr="007E6F3B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sz w:val="16"/>
                          <w:szCs w:val="16"/>
                          <w:lang w:bidi="de-DE"/>
                        </w:rPr>
                        <w:t>UNTERSTÜTZUNG VON VERSCHIEDENEN AUSGABEN</w:t>
                      </w:r>
                    </w:p>
                    <w:p w14:paraId="731BFC04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Standardmässige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Plugins:</w:t>
                      </w:r>
                    </w:p>
                    <w:p w14:paraId="13A014A6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Nlog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(Text)</w:t>
                      </w:r>
                    </w:p>
                    <w:p w14:paraId="7F44ED0E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InfluxDB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/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Graphite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(DB)</w:t>
                      </w:r>
                    </w:p>
                    <w:p w14:paraId="1247409A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 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>GrayLog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 (Log-Server)</w:t>
                      </w:r>
                    </w:p>
                    <w:p w14:paraId="52861A01" w14:textId="77777777" w:rsidR="002F0E13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br/>
                        <w:t>F</w:t>
                      </w:r>
                      <w:r w:rsidRPr="009037A9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  <w:t xml:space="preserve">ragen Sie uns für individuelle Anpassungen. </w:t>
                      </w:r>
                    </w:p>
                    <w:p w14:paraId="7DA06BD4" w14:textId="77777777" w:rsidR="002F0E13" w:rsidRPr="009037A9" w:rsidRDefault="002F0E13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F57D8" w:rsidRPr="00BC48DA">
        <w:rPr>
          <w:noProof/>
          <w:lang w:bidi="de-DE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1250EC" wp14:editId="5CDF32F1">
                <wp:simplePos x="0" y="0"/>
                <wp:positionH relativeFrom="column">
                  <wp:posOffset>5403850</wp:posOffset>
                </wp:positionH>
                <wp:positionV relativeFrom="page">
                  <wp:posOffset>9836150</wp:posOffset>
                </wp:positionV>
                <wp:extent cx="1689100" cy="838200"/>
                <wp:effectExtent l="0" t="0" r="6350" b="0"/>
                <wp:wrapNone/>
                <wp:docPr id="55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01C3D8" w14:textId="77777777" w:rsidR="00FF57D8" w:rsidRDefault="00FF57D8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01011D72" w14:textId="77777777" w:rsidR="00FF57D8" w:rsidRDefault="00FF57D8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</w:p>
                          <w:p w14:paraId="6AD01B23" w14:textId="27C30E1C" w:rsidR="009229B2" w:rsidRPr="00FF57D8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mbc</w:t>
                            </w:r>
                            <w:proofErr w:type="spellEnd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engineering</w:t>
                            </w:r>
                            <w:proofErr w:type="spellEnd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GmbH</w:t>
                            </w:r>
                          </w:p>
                          <w:p w14:paraId="4CAE0A9F" w14:textId="77777777" w:rsidR="009550C4" w:rsidRPr="00FF57D8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spellStart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Täschmattstrasse</w:t>
                            </w:r>
                            <w:proofErr w:type="spellEnd"/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16</w:t>
                            </w:r>
                          </w:p>
                          <w:p w14:paraId="4BDA47CF" w14:textId="77777777" w:rsidR="009550C4" w:rsidRPr="00FF57D8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6015</w:t>
                            </w:r>
                            <w:r w:rsidR="009550C4"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Luzern</w:t>
                            </w:r>
                          </w:p>
                          <w:p w14:paraId="1001A612" w14:textId="77777777" w:rsidR="009550C4" w:rsidRPr="00FF57D8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FF57D8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+41 41 790 40 40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250EC" id="Textfeld 26" o:spid="_x0000_s1028" type="#_x0000_t202" style="position:absolute;margin-left:425.5pt;margin-top:774.5pt;width:133pt;height:66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5D01C3D8" w14:textId="77777777" w:rsidR="00FF57D8" w:rsidRDefault="00FF57D8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</w:p>
                    <w:p w14:paraId="01011D72" w14:textId="77777777" w:rsidR="00FF57D8" w:rsidRDefault="00FF57D8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</w:p>
                    <w:p w14:paraId="6AD01B23" w14:textId="27C30E1C" w:rsidR="009229B2" w:rsidRPr="00FF57D8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mbc</w:t>
                      </w:r>
                      <w:proofErr w:type="spellEnd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proofErr w:type="spellStart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engineering</w:t>
                      </w:r>
                      <w:proofErr w:type="spellEnd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GmbH</w:t>
                      </w:r>
                    </w:p>
                    <w:p w14:paraId="4CAE0A9F" w14:textId="77777777" w:rsidR="009550C4" w:rsidRPr="00FF57D8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proofErr w:type="spellStart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Täschmattstrasse</w:t>
                      </w:r>
                      <w:proofErr w:type="spellEnd"/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16</w:t>
                      </w:r>
                    </w:p>
                    <w:p w14:paraId="4BDA47CF" w14:textId="77777777" w:rsidR="009550C4" w:rsidRPr="00FF57D8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6015</w:t>
                      </w:r>
                      <w:r w:rsidR="009550C4"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Luzern</w:t>
                      </w:r>
                    </w:p>
                    <w:p w14:paraId="1001A612" w14:textId="77777777" w:rsidR="009550C4" w:rsidRPr="00FF57D8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FF57D8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+41 41 790 40 40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2D9B">
        <w:rPr>
          <w:noProof/>
        </w:rPr>
        <w:drawing>
          <wp:anchor distT="0" distB="0" distL="114300" distR="114300" simplePos="0" relativeHeight="251726848" behindDoc="0" locked="0" layoutInCell="1" allowOverlap="1" wp14:anchorId="019BA43B" wp14:editId="32DDEE19">
            <wp:simplePos x="0" y="0"/>
            <wp:positionH relativeFrom="column">
              <wp:posOffset>2137410</wp:posOffset>
            </wp:positionH>
            <wp:positionV relativeFrom="paragraph">
              <wp:posOffset>3249819</wp:posOffset>
            </wp:positionV>
            <wp:extent cx="1919806" cy="1919806"/>
            <wp:effectExtent l="0" t="152400" r="0" b="633095"/>
            <wp:wrapNone/>
            <wp:docPr id="1561209224" name="Grafik 156120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06" cy="1919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7F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5D0FC136" wp14:editId="40741FC4">
                <wp:simplePos x="0" y="0"/>
                <wp:positionH relativeFrom="column">
                  <wp:posOffset>2054757</wp:posOffset>
                </wp:positionH>
                <wp:positionV relativeFrom="page">
                  <wp:posOffset>2574062</wp:posOffset>
                </wp:positionV>
                <wp:extent cx="4978793" cy="716280"/>
                <wp:effectExtent l="0" t="0" r="0" b="7620"/>
                <wp:wrapNone/>
                <wp:docPr id="15612092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793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0F65D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ist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Erweiterung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 w:rsidR="00421E75" w:rsidRPr="00B909A6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Beckhoff</w:t>
                            </w:r>
                            <w:r w:rsidR="00421E75" w:rsidRPr="00C11B89">
                              <w:rPr>
                                <w:rFonts w:ascii="Arial" w:eastAsia="Arial" w:hAnsi="Arial" w:cs="Arial"/>
                                <w:color w:val="FF0000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-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TwinCAT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3 um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direkt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der SPS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schreiben zu können. Es besteht aus einer SPS-Bibliothek für die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Erzeugung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einem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Service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Verteilung</w:t>
                            </w:r>
                            <w:proofErr w:type="spellEnd"/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der anfallenden Meldungen.</w:t>
                            </w:r>
                          </w:p>
                          <w:p w14:paraId="0008199E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9037A9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51CB6EFB" w14:textId="77777777" w:rsidR="009037A9" w:rsidRPr="009037A9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FC136" id="Textfeld 16" o:spid="_x0000_s1028" type="#_x0000_t202" style="position:absolute;margin-left:161.8pt;margin-top:202.7pt;width:392.05pt;height:56.4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" filled="f" fillcolor="#fffffe" stroked="f" strokecolor="#212120" insetpen="t">
                <v:textbox inset="2.88pt,2.88pt,2.88pt,2.88pt">
                  <w:txbxContent>
                    <w:p w14:paraId="1F50F65D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ist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Erweiterung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 w:rsidR="00421E75" w:rsidRPr="00B909A6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Beckhoff</w:t>
                      </w:r>
                      <w:r w:rsidR="00421E75" w:rsidRPr="00C11B89">
                        <w:rPr>
                          <w:rFonts w:ascii="Arial" w:eastAsia="Arial" w:hAnsi="Arial" w:cs="Arial"/>
                          <w:color w:val="FF0000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 w:rsidR="00421E75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-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TwinCAT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3 um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direkt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der SPS Logmeldungen schreiben zu können. Es besteht aus einer SPS-Bibliothek für die Erzeugung von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Logmeldungen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einem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Service </w:t>
                      </w:r>
                      <w:proofErr w:type="spellStart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die Verteilung der anfallenden Meldungen.</w:t>
                      </w:r>
                    </w:p>
                    <w:p w14:paraId="0008199E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9037A9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Log4TC bringt die Vorteile von anderen Hochsprachen wie C#, Java, usw. in die SPS-Welt.</w:t>
                      </w:r>
                    </w:p>
                    <w:p w14:paraId="51CB6EFB" w14:textId="77777777" w:rsidR="009037A9" w:rsidRPr="009037A9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0B76F1B" wp14:editId="082E3342">
                <wp:simplePos x="0" y="0"/>
                <wp:positionH relativeFrom="column">
                  <wp:posOffset>4716475</wp:posOffset>
                </wp:positionH>
                <wp:positionV relativeFrom="page">
                  <wp:posOffset>6174028</wp:posOffset>
                </wp:positionV>
                <wp:extent cx="2362200" cy="3664915"/>
                <wp:effectExtent l="0" t="0" r="0" b="0"/>
                <wp:wrapNone/>
                <wp:docPr id="2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6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82B0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einfach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bestehende Projekte integriert werden. Mit nur zwei Zeilen SPS-Code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erste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Meldung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abgesetzt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</w:p>
                          <w:p w14:paraId="08C588E9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unterstützt mehrere SPS-Tasks und ermöglicht es tausende von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pro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Sekunde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verarbeiten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. 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Die Log-Verarbeitung kann dezentral über das Netzwerk erfolgen und muss nicht zwingend auf dem SPS-Rechner selbst stattfinden.</w:t>
                            </w:r>
                          </w:p>
                          <w:p w14:paraId="1D220693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3D62E428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Typische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Anwendungsfälle</w:t>
                            </w:r>
                            <w:proofErr w:type="spellEnd"/>
                          </w:p>
                          <w:p w14:paraId="15D7B990" w14:textId="77777777" w:rsidR="009550C4" w:rsidRPr="009550C4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Fehlertracking</w:t>
                            </w:r>
                            <w:proofErr w:type="spellEnd"/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/ </w:t>
                            </w:r>
                            <w:proofErr w:type="spellStart"/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Protokollierung</w:t>
                            </w:r>
                            <w:proofErr w:type="spellEnd"/>
                          </w:p>
                          <w:p w14:paraId="0FF6736D" w14:textId="77777777" w:rsidR="002F0E13" w:rsidRPr="002F0E13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Debugging </w:t>
                            </w:r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(</w:t>
                            </w: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ohne</w:t>
                            </w:r>
                            <w:proofErr w:type="spellEnd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Breakpoints und Debug-</w:t>
                            </w:r>
                            <w:proofErr w:type="spellStart"/>
                            <w:r w:rsidRP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Variablen</w:t>
                            </w:r>
                            <w:proofErr w:type="spellEnd"/>
                            <w:r w:rsidR="009550C4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)</w:t>
                            </w:r>
                          </w:p>
                          <w:p w14:paraId="7CB6D338" w14:textId="77777777" w:rsidR="002F0E13" w:rsidRPr="002F0E13" w:rsidRDefault="005C62AB" w:rsidP="002F0E13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</w:pP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Statistische</w:t>
                            </w:r>
                            <w:proofErr w:type="spellEnd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Auswertungen</w:t>
                            </w:r>
                            <w:proofErr w:type="spellEnd"/>
                            <w:r w:rsidR="009550C4"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Langzeitanalysen</w:t>
                            </w:r>
                            <w:proofErr w:type="spellEnd"/>
                            <w:r w:rsidR="009550C4" w:rsidRPr="002F0E13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)</w:t>
                            </w:r>
                          </w:p>
                          <w:p w14:paraId="0CD1F525" w14:textId="77777777" w:rsidR="00421E75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6DB65232" w14:textId="77777777" w:rsidR="00421E75" w:rsidRPr="00421E75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Gerne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entwickeln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Kundenspezifische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Plugins und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helfen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Ihnen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bei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der Integration.</w:t>
                            </w:r>
                          </w:p>
                          <w:p w14:paraId="067C4C7E" w14:textId="77777777" w:rsidR="0089707F" w:rsidRDefault="0089707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F1B" id="Textfeld 17" o:spid="_x0000_s1029" type="#_x0000_t202" style="position:absolute;margin-left:371.4pt;margin-top:486.15pt;width:186pt;height:288.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14:paraId="7A7F82B0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Logmeldungen können einfach in bestehende Projekte integriert werden. Mit nur zwei Zeilen SPS-Code kann die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erste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Meldung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abgesetzt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werden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</w:p>
                    <w:p w14:paraId="08C588E9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unterstützt mehrere SPS-Tasks und ermöglicht es tausende von Meldungen pro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Sekunde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verarbeiten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. 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Die Log-Verarbeitung kann dezentral über das Netzwerk erfolgen und muss nicht zwingend auf dem SPS-Rechner selbst stattfinden.</w:t>
                      </w:r>
                    </w:p>
                    <w:p w14:paraId="1D220693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3D62E428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>Typische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  <w:t>Anwendungsfälle</w:t>
                      </w:r>
                      <w:proofErr w:type="spellEnd"/>
                    </w:p>
                    <w:p w14:paraId="15D7B990" w14:textId="77777777" w:rsidR="009550C4" w:rsidRPr="009550C4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Fehlertracking</w:t>
                      </w:r>
                      <w:proofErr w:type="spellEnd"/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/ </w:t>
                      </w:r>
                      <w:proofErr w:type="spellStart"/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Protokollierung</w:t>
                      </w:r>
                      <w:proofErr w:type="spellEnd"/>
                    </w:p>
                    <w:p w14:paraId="0FF6736D" w14:textId="77777777" w:rsidR="002F0E13" w:rsidRPr="002F0E13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Debugging </w:t>
                      </w:r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(</w:t>
                      </w: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ohne</w:t>
                      </w:r>
                      <w:proofErr w:type="spellEnd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Breakpoints und Debug-</w:t>
                      </w:r>
                      <w:proofErr w:type="spellStart"/>
                      <w:r w:rsidRP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Variablen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/>
                      </w:r>
                      <w:r w:rsidR="009550C4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)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/>
                      </w:r>
                    </w:p>
                    <w:p w14:paraId="7CB6D338" w14:textId="77777777" w:rsidR="002F0E13" w:rsidRPr="002F0E13" w:rsidRDefault="005C62AB" w:rsidP="002F0E13">
                      <w:pPr>
                        <w:pStyle w:val="Listenabsatz"/>
                        <w:widowControl w:val="0"/>
                        <w:numPr>
                          <w:ilvl w:val="0"/>
                          <w:numId w:val="7"/>
                        </w:numPr>
                        <w:spacing w:line="320" w:lineRule="exact"/>
                      </w:pP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Statistische</w:t>
                      </w:r>
                      <w:proofErr w:type="spellEnd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Auswertungen</w:t>
                      </w:r>
                      <w:proofErr w:type="spellEnd"/>
                      <w:r w:rsidR="009550C4"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(</w:t>
                      </w:r>
                      <w:proofErr w:type="spellStart"/>
                      <w:r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Langzeitanalysen</w:t>
                      </w:r>
                      <w:proofErr w:type="spellEnd"/>
                      <w:r w:rsidR="009550C4" w:rsidRPr="002F0E13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)</w:t>
                      </w:r>
                    </w:p>
                    <w:p w14:paraId="0CD1F525" w14:textId="77777777" w:rsidR="00421E75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6DB65232" w14:textId="77777777" w:rsidR="00421E75" w:rsidRPr="00421E75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Gerne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entwickeln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wir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auch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Kundenspezifische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Plugins und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helfen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Ihnen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bei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der Integration.</w:t>
                      </w:r>
                    </w:p>
                    <w:p w14:paraId="067C4C7E" w14:textId="77777777" w:rsidR="0089707F" w:rsidRDefault="0089707F" w:rsidP="00317BD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F711349" wp14:editId="5FFDCD15">
                <wp:simplePos x="0" y="0"/>
                <wp:positionH relativeFrom="column">
                  <wp:posOffset>1980590</wp:posOffset>
                </wp:positionH>
                <wp:positionV relativeFrom="page">
                  <wp:posOffset>6166713</wp:posOffset>
                </wp:positionV>
                <wp:extent cx="2514600" cy="3664915"/>
                <wp:effectExtent l="0" t="0" r="0" b="0"/>
                <wp:wrapNone/>
                <wp:docPr id="13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6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9D6C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unterstütz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grosse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Anzahl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 Ausgabe-Plugins, die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Zukunft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noch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erweitert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warden.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Standardmässig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folgende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Anwendugnsfälle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Plugins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mitgeliefert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:</w:t>
                            </w:r>
                          </w:p>
                          <w:p w14:paraId="7288325D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Text, XML, etc.: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NLog</w:t>
                            </w:r>
                            <w:proofErr w:type="spellEnd"/>
                          </w:p>
                          <w:p w14:paraId="6E011CFB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Darstellung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yt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-Charts: Graphite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InfluxDB</w:t>
                            </w:r>
                            <w:proofErr w:type="spellEnd"/>
                          </w:p>
                          <w:p w14:paraId="3BC1CB7C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Zentrales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Logging: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Graylog</w:t>
                            </w:r>
                            <w:proofErr w:type="spellEnd"/>
                          </w:p>
                          <w:p w14:paraId="14A82918" w14:textId="77777777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123D376B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Anfang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strukturiertes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Logging und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reibungslose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Weiterverarbeitung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Daten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Zudem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j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ede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Logmeldung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zusätzlichen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Eigenschaften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versehen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werden, die es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ermöglichen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Log-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selektieren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filtern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auszugeben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.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wird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Fehler-Analyse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das </w:t>
                            </w:r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Tracing von </w:t>
                            </w:r>
                            <w:proofErr w:type="spellStart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Alarmen</w:t>
                            </w:r>
                            <w:proofErr w:type="spellEnd"/>
                            <w:r w:rsidR="00421E75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deutlich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verbessert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erhöht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Qualität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>ihrer</w:t>
                            </w:r>
                            <w:proofErr w:type="spellEnd"/>
                            <w:r w:rsidR="00C11B89" w:rsidRPr="00A82D9B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  <w:t xml:space="preserve"> Anlage. </w:t>
                            </w:r>
                          </w:p>
                          <w:p w14:paraId="5183B21A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  <w:p w14:paraId="44546C0F" w14:textId="77777777" w:rsidR="005C62AB" w:rsidRP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1349" id="_x0000_s1030" type="#_x0000_t202" style="position:absolute;margin-left:155.95pt;margin-top:485.55pt;width:198pt;height:288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79349D6C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unterstütz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grosse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Anzahl an Ausgabe-Plugins, die auch in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Zukunft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noch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erweitert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warden.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Standardmässig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werden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für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folgende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Anwendugnsfälle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Plugins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mitgeliefert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:</w:t>
                      </w:r>
                    </w:p>
                    <w:p w14:paraId="7288325D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Ausgaben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in Text, XML, etc.: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NLog</w:t>
                      </w:r>
                      <w:proofErr w:type="spellEnd"/>
                    </w:p>
                    <w:p w14:paraId="6E011CFB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Darstellung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yt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-Charts: Graphite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oder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InfluxDB</w:t>
                      </w:r>
                      <w:proofErr w:type="spellEnd"/>
                    </w:p>
                    <w:p w14:paraId="3BC1CB7C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</w:t>
                      </w:r>
                      <w:bookmarkStart w:id="1" w:name="_GoBack"/>
                      <w:bookmarkEnd w:id="1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entrales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Logging: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Graylog</w:t>
                      </w:r>
                      <w:proofErr w:type="spellEnd"/>
                    </w:p>
                    <w:p w14:paraId="14A82918" w14:textId="77777777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123D376B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unterstützt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Anfang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 strukturiertes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Logging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ermöglicht damit die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reibungslose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Weiterverarbeitung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Daten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Zudem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kann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j</w:t>
                      </w:r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ede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Logmeldung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mit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zusätzlichen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Eigenschaften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versehen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werden, die es ermöglichen Log-Meldungen zu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selektieren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filtern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auszugeben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.</w:t>
                      </w:r>
                      <w:r w:rsidR="00421E75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Damit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wird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eine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Fehler-Analyse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oder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das </w:t>
                      </w:r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Tracing von </w:t>
                      </w:r>
                      <w:proofErr w:type="spellStart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Alarmen</w:t>
                      </w:r>
                      <w:proofErr w:type="spellEnd"/>
                      <w:r w:rsidR="00421E75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deutlich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verbessert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erhöht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Qualität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>ihrer</w:t>
                      </w:r>
                      <w:proofErr w:type="spellEnd"/>
                      <w:r w:rsidR="00C11B89" w:rsidRPr="00A82D9B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  <w:t xml:space="preserve"> Anlage. </w:t>
                      </w:r>
                    </w:p>
                    <w:p w14:paraId="5183B21A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  <w:p w14:paraId="44546C0F" w14:textId="77777777" w:rsidR="005C62AB" w:rsidRP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C62AB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6B17852" wp14:editId="653374F8">
                <wp:simplePos x="0" y="0"/>
                <wp:positionH relativeFrom="column">
                  <wp:posOffset>4935931</wp:posOffset>
                </wp:positionH>
                <wp:positionV relativeFrom="page">
                  <wp:posOffset>3496665</wp:posOffset>
                </wp:positionV>
                <wp:extent cx="1892300" cy="2560777"/>
                <wp:effectExtent l="0" t="0" r="0" b="0"/>
                <wp:wrapNone/>
                <wp:docPr id="2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560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5EAD" w14:textId="77777777" w:rsidR="009037A9" w:rsidRDefault="009037A9" w:rsidP="009037A9">
                            <w:pPr>
                              <w:widowControl w:val="0"/>
                              <w:spacing w:line="30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FEATURES</w:t>
                            </w:r>
                          </w:p>
                          <w:p w14:paraId="4B73F84D" w14:textId="77777777" w:rsidR="00317BDC" w:rsidRPr="007E6F3B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  <w:p w14:paraId="3B097991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Strukturierte</w:t>
                            </w:r>
                            <w:r w:rsidR="00421E75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s</w:t>
                            </w:r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Logging</w:t>
                            </w:r>
                            <w:proofErr w:type="spellEnd"/>
                          </w:p>
                          <w:p w14:paraId="7589701C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49EEA78" w14:textId="77777777" w:rsidR="005C62AB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proofErr w:type="spellStart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Context</w:t>
                            </w:r>
                            <w:proofErr w:type="spellEnd"/>
                            <w:r w:rsidRPr="005C62AB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-Eigenschaften</w:t>
                            </w:r>
                          </w:p>
                          <w:p w14:paraId="4F95C0A7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F0CB650" w14:textId="77777777" w:rsidR="005C62AB" w:rsidRPr="009229B2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Performant</w:t>
                            </w:r>
                            <w:r w:rsid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 xml:space="preserve"> und </w:t>
                            </w:r>
                            <w:proofErr w:type="gramStart"/>
                            <w:r w:rsidRPr="009229B2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Modular</w:t>
                            </w:r>
                            <w:proofErr w:type="gramEnd"/>
                          </w:p>
                          <w:p w14:paraId="65BAE743" w14:textId="77777777" w:rsidR="009229B2" w:rsidRPr="009229B2" w:rsidRDefault="009229B2" w:rsidP="009229B2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4E46EB20" w14:textId="77777777" w:rsidR="009229B2" w:rsidRPr="00B909A6" w:rsidRDefault="009229B2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Kostenlose Testversion</w:t>
                            </w:r>
                          </w:p>
                          <w:p w14:paraId="11B71926" w14:textId="77777777" w:rsidR="00C11B89" w:rsidRPr="00B909A6" w:rsidRDefault="00C11B89" w:rsidP="00B909A6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C7736" w14:textId="77777777" w:rsidR="00C11B89" w:rsidRPr="00B909A6" w:rsidRDefault="00C11B89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left="360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B909A6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  <w:t>Einfache Lizenzierung via Beckhoff</w:t>
                            </w:r>
                          </w:p>
                          <w:p w14:paraId="68861321" w14:textId="77777777" w:rsidR="009229B2" w:rsidRPr="009229B2" w:rsidRDefault="009229B2" w:rsidP="009229B2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A98C1E2" w14:textId="77777777" w:rsidR="00322758" w:rsidRDefault="00322758" w:rsidP="005C62AB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7852" id="Textfeld 5" o:spid="_x0000_s1032" type="#_x0000_t202" style="position:absolute;margin-left:388.65pt;margin-top:275.35pt;width:149pt;height:201.6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9A35EAD" w14:textId="77777777" w:rsidR="009037A9" w:rsidRDefault="009037A9" w:rsidP="009037A9">
                      <w:pPr>
                        <w:widowControl w:val="0"/>
                        <w:spacing w:line="30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de-DE"/>
                        </w:rPr>
                        <w:t>FEATURES</w:t>
                      </w:r>
                    </w:p>
                    <w:p w14:paraId="4B73F84D" w14:textId="77777777" w:rsidR="00317BDC" w:rsidRPr="007E6F3B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  <w:p w14:paraId="3B097991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Strukturierte</w:t>
                      </w:r>
                      <w:r w:rsidR="00421E75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s</w:t>
                      </w:r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 xml:space="preserve"> </w:t>
                      </w: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Logging</w:t>
                      </w:r>
                      <w:proofErr w:type="spellEnd"/>
                    </w:p>
                    <w:p w14:paraId="7589701C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49EEA78" w14:textId="77777777" w:rsidR="005C62AB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proofErr w:type="spellStart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Context</w:t>
                      </w:r>
                      <w:proofErr w:type="spellEnd"/>
                      <w:r w:rsidRPr="005C62AB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-Eigenschaften</w:t>
                      </w:r>
                    </w:p>
                    <w:p w14:paraId="4F95C0A7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F0CB650" w14:textId="77777777" w:rsidR="005C62AB" w:rsidRPr="009229B2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Performant</w:t>
                      </w:r>
                      <w:r w:rsid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 xml:space="preserve"> und </w:t>
                      </w:r>
                      <w:proofErr w:type="gramStart"/>
                      <w:r w:rsidRPr="009229B2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Modular</w:t>
                      </w:r>
                      <w:proofErr w:type="gramEnd"/>
                    </w:p>
                    <w:p w14:paraId="65BAE743" w14:textId="77777777" w:rsidR="009229B2" w:rsidRPr="009229B2" w:rsidRDefault="009229B2" w:rsidP="009229B2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4E46EB20" w14:textId="77777777" w:rsidR="009229B2" w:rsidRPr="00B909A6" w:rsidRDefault="009229B2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Kostenlose Testversion</w:t>
                      </w:r>
                    </w:p>
                    <w:p w14:paraId="11B71926" w14:textId="77777777" w:rsidR="00C11B89" w:rsidRPr="00B909A6" w:rsidRDefault="00C11B89" w:rsidP="00B909A6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384C7736" w14:textId="77777777" w:rsidR="00C11B89" w:rsidRPr="00B909A6" w:rsidRDefault="00C11B89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ind w:left="360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  <w:r w:rsidRPr="00B909A6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  <w:t>Einfache Lizenzierung via Beckhoff</w:t>
                      </w:r>
                    </w:p>
                    <w:p w14:paraId="68861321" w14:textId="77777777" w:rsidR="009229B2" w:rsidRPr="009229B2" w:rsidRDefault="009229B2" w:rsidP="009229B2">
                      <w:pPr>
                        <w:pStyle w:val="Listenabsatz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7A98C1E2" w14:textId="77777777" w:rsidR="00322758" w:rsidRDefault="00322758" w:rsidP="005C62AB"/>
                  </w:txbxContent>
                </v:textbox>
                <w10:wrap anchory="page"/>
              </v:shape>
            </w:pict>
          </mc:Fallback>
        </mc:AlternateContent>
      </w:r>
      <w:r w:rsidR="00690CB0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3D740C5" wp14:editId="5324FA23">
                <wp:simplePos x="0" y="0"/>
                <wp:positionH relativeFrom="column">
                  <wp:posOffset>2028825</wp:posOffset>
                </wp:positionH>
                <wp:positionV relativeFrom="page">
                  <wp:posOffset>2070735</wp:posOffset>
                </wp:positionV>
                <wp:extent cx="4229100" cy="457200"/>
                <wp:effectExtent l="0" t="0" r="0" b="0"/>
                <wp:wrapNone/>
                <wp:docPr id="19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7A6A25" w14:textId="77777777" w:rsidR="00317BDC" w:rsidRPr="002B1950" w:rsidRDefault="002B1950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 w:bidi="de-DE"/>
                              </w:rPr>
                              <w:t>Logging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de-CH" w:bidi="de-DE"/>
                              </w:rPr>
                              <w:t xml:space="preserve"> für TwinCAT3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40C5" id="Textfeld 23" o:spid="_x0000_s1033" type="#_x0000_t202" style="position:absolute;margin-left:159.75pt;margin-top:163.05pt;width:333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387A6A25" w14:textId="77777777" w:rsidR="00317BDC" w:rsidRPr="002B1950" w:rsidRDefault="002B1950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val="de-CH" w:bidi="de-DE"/>
                        </w:rPr>
                        <w:t>Logging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val="de-CH" w:bidi="de-DE"/>
                        </w:rPr>
                        <w:t xml:space="preserve"> für TwinCAT3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C48DA" w:rsidSect="00690CB0">
      <w:pgSz w:w="11906" w:h="16838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D202" w14:textId="77777777" w:rsidR="00134B59" w:rsidRDefault="00134B59" w:rsidP="006843CF">
      <w:r>
        <w:separator/>
      </w:r>
    </w:p>
  </w:endnote>
  <w:endnote w:type="continuationSeparator" w:id="0">
    <w:p w14:paraId="44DB84F1" w14:textId="77777777" w:rsidR="00134B59" w:rsidRDefault="00134B59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C8F39" w14:textId="77777777" w:rsidR="00134B59" w:rsidRDefault="00134B59" w:rsidP="006843CF">
      <w:r>
        <w:separator/>
      </w:r>
    </w:p>
  </w:footnote>
  <w:footnote w:type="continuationSeparator" w:id="0">
    <w:p w14:paraId="4EACB041" w14:textId="77777777" w:rsidR="00134B59" w:rsidRDefault="00134B59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F3C77"/>
    <w:multiLevelType w:val="hybridMultilevel"/>
    <w:tmpl w:val="6212C1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65ED1"/>
    <w:multiLevelType w:val="hybridMultilevel"/>
    <w:tmpl w:val="6632F092"/>
    <w:lvl w:ilvl="0" w:tplc="D1E618A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7A2"/>
    <w:multiLevelType w:val="hybridMultilevel"/>
    <w:tmpl w:val="9D2E598E"/>
    <w:lvl w:ilvl="0" w:tplc="2DFC9B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10781"/>
    <w:multiLevelType w:val="hybridMultilevel"/>
    <w:tmpl w:val="24CE4972"/>
    <w:lvl w:ilvl="0" w:tplc="FE48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6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7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11F9"/>
    <w:multiLevelType w:val="hybridMultilevel"/>
    <w:tmpl w:val="42BC7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A085C"/>
    <w:multiLevelType w:val="hybridMultilevel"/>
    <w:tmpl w:val="D7ACA2B0"/>
    <w:lvl w:ilvl="0" w:tplc="BA3C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5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9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8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4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0"/>
    <w:rsid w:val="000538AE"/>
    <w:rsid w:val="000D247E"/>
    <w:rsid w:val="00114C4E"/>
    <w:rsid w:val="00117A40"/>
    <w:rsid w:val="00134B59"/>
    <w:rsid w:val="00194B1B"/>
    <w:rsid w:val="001B326D"/>
    <w:rsid w:val="001E5520"/>
    <w:rsid w:val="0027129A"/>
    <w:rsid w:val="002B1950"/>
    <w:rsid w:val="002F0E13"/>
    <w:rsid w:val="00317BDC"/>
    <w:rsid w:val="00322758"/>
    <w:rsid w:val="00333C62"/>
    <w:rsid w:val="00335AA7"/>
    <w:rsid w:val="00387A59"/>
    <w:rsid w:val="003B4F0F"/>
    <w:rsid w:val="003B7DE5"/>
    <w:rsid w:val="00421E75"/>
    <w:rsid w:val="004953EC"/>
    <w:rsid w:val="0057699F"/>
    <w:rsid w:val="00595839"/>
    <w:rsid w:val="005C62AB"/>
    <w:rsid w:val="005F70E4"/>
    <w:rsid w:val="00606D3B"/>
    <w:rsid w:val="006843CF"/>
    <w:rsid w:val="00687CD4"/>
    <w:rsid w:val="00690CB0"/>
    <w:rsid w:val="00786D16"/>
    <w:rsid w:val="007943EA"/>
    <w:rsid w:val="00794852"/>
    <w:rsid w:val="007E6C2F"/>
    <w:rsid w:val="007E6F3B"/>
    <w:rsid w:val="008264D6"/>
    <w:rsid w:val="00862699"/>
    <w:rsid w:val="0089707F"/>
    <w:rsid w:val="009037A9"/>
    <w:rsid w:val="00904EDB"/>
    <w:rsid w:val="009229B2"/>
    <w:rsid w:val="009550C4"/>
    <w:rsid w:val="009A183A"/>
    <w:rsid w:val="00A82D9B"/>
    <w:rsid w:val="00B00092"/>
    <w:rsid w:val="00B024DE"/>
    <w:rsid w:val="00B67AD8"/>
    <w:rsid w:val="00B909A6"/>
    <w:rsid w:val="00BC48DA"/>
    <w:rsid w:val="00C11B89"/>
    <w:rsid w:val="00C47C64"/>
    <w:rsid w:val="00C67626"/>
    <w:rsid w:val="00CB40C2"/>
    <w:rsid w:val="00E65CBA"/>
    <w:rsid w:val="00F3226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CED67"/>
  <w15:chartTrackingRefBased/>
  <w15:docId w15:val="{505D0DAB-7FD8-40CA-A4A8-D727D56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317BDC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843C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6843CF"/>
    <w:rPr>
      <w:color w:val="212120"/>
      <w:kern w:val="28"/>
    </w:rPr>
  </w:style>
  <w:style w:type="paragraph" w:styleId="Fuzeile">
    <w:name w:val="footer"/>
    <w:basedOn w:val="Standard"/>
    <w:link w:val="FuzeileZchn"/>
    <w:rsid w:val="006843C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6843CF"/>
    <w:rPr>
      <w:color w:val="212120"/>
      <w:kern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95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9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unhideWhenUsed/>
    <w:rsid w:val="002B1950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C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Technologie-Business-Datenblatt%20(zweiseiti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Technologie-Business-Datenblatt (zweiseitig).dotx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14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Geiser</dc:creator>
  <cp:keywords/>
  <dc:description/>
  <cp:lastModifiedBy>Joel Geiser</cp:lastModifiedBy>
  <cp:revision>8</cp:revision>
  <cp:lastPrinted>2020-04-27T14:18:00Z</cp:lastPrinted>
  <dcterms:created xsi:type="dcterms:W3CDTF">2020-04-27T12:35:00Z</dcterms:created>
  <dcterms:modified xsi:type="dcterms:W3CDTF">2020-04-27T14:19:00Z</dcterms:modified>
</cp:coreProperties>
</file>